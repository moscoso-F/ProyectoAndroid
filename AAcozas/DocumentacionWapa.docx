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DF2F4"/>
  <w:body>
    <w:p w:rsidR="001E59F3" w:rsidRPr="004C0AD1" w:rsidRDefault="00BC6924" w:rsidP="00A91D75">
      <w:r w:rsidRPr="004C0AD1">
        <w:rPr>
          <w:noProof/>
          <w:lang w:bidi="es-ES"/>
        </w:rPr>
        <w:drawing>
          <wp:anchor distT="0" distB="0" distL="114300" distR="114300" simplePos="0" relativeHeight="251658240" behindDoc="1" locked="0" layoutInCell="1" allowOverlap="1" wp14:anchorId="7BB3BDB0" wp14:editId="3980FA14">
            <wp:simplePos x="0" y="0"/>
            <wp:positionH relativeFrom="column">
              <wp:posOffset>-7620</wp:posOffset>
            </wp:positionH>
            <wp:positionV relativeFrom="page">
              <wp:posOffset>2480945</wp:posOffset>
            </wp:positionV>
            <wp:extent cx="6219825" cy="4148455"/>
            <wp:effectExtent l="190500" t="190500" r="200025" b="1949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etalle de manos con tijeras, marcadores, trabajando"/>
                    <pic:cNvPicPr>
                      <a:picLocks noChangeAspect="1"/>
                    </pic:cNvPicPr>
                  </pic:nvPicPr>
                  <pic:blipFill>
                    <a:blip r:embed="rId8"/>
                    <a:stretch>
                      <a:fillRect/>
                    </a:stretch>
                  </pic:blipFill>
                  <pic:spPr>
                    <a:xfrm>
                      <a:off x="0" y="0"/>
                      <a:ext cx="6219825" cy="41484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91D75" w:rsidRPr="00BC6924">
        <w:rPr>
          <w:noProof/>
          <w:color w:val="D90429"/>
          <w:lang w:bidi="es-ES"/>
        </w:rPr>
        <mc:AlternateContent>
          <mc:Choice Requires="wps">
            <w:drawing>
              <wp:anchor distT="0" distB="0" distL="114300" distR="114300" simplePos="0" relativeHeight="251657216" behindDoc="1" locked="0" layoutInCell="1" allowOverlap="1" wp14:anchorId="6B8171AB" wp14:editId="5FF2ABC0">
                <wp:simplePos x="0" y="0"/>
                <wp:positionH relativeFrom="column">
                  <wp:posOffset>-731520</wp:posOffset>
                </wp:positionH>
                <wp:positionV relativeFrom="page">
                  <wp:posOffset>631066</wp:posOffset>
                </wp:positionV>
                <wp:extent cx="5769610" cy="4159876"/>
                <wp:effectExtent l="0" t="0" r="2540" b="0"/>
                <wp:wrapNone/>
                <wp:docPr id="2" name="Rectángulo 2" descr="rectángulo de color"/>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D90429"/>
                        </a:solid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EAEBCF" id="Rectángulo 2" o:spid="_x0000_s1026" alt="rectángulo de color"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" fillcolor="#d90429"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rsidRPr="004C0AD1" w:rsidTr="00BC6924">
        <w:trPr>
          <w:trHeight w:val="2150"/>
        </w:trPr>
        <w:tc>
          <w:tcPr>
            <w:tcW w:w="5760" w:type="dxa"/>
            <w:tcBorders>
              <w:top w:val="nil"/>
              <w:left w:val="nil"/>
              <w:bottom w:val="nil"/>
              <w:right w:val="nil"/>
            </w:tcBorders>
            <w:vAlign w:val="center"/>
          </w:tcPr>
          <w:p w:rsidR="00BC6924" w:rsidRPr="00BC6924" w:rsidRDefault="00C6323A" w:rsidP="00BC6924">
            <w:pPr>
              <w:pStyle w:val="Ttulo"/>
              <w:framePr w:hSpace="0" w:wrap="auto" w:vAnchor="margin" w:xAlign="left" w:yAlign="inline"/>
              <w:jc w:val="center"/>
              <w:rPr>
                <w:rFonts w:ascii="Barbershop in Thailand" w:hAnsi="Barbershop in Thailand"/>
                <w:szCs w:val="72"/>
                <w:lang w:bidi="es-ES"/>
              </w:rPr>
            </w:pPr>
            <w:r w:rsidRPr="00BC6924">
              <w:rPr>
                <w:rFonts w:ascii="Barbershop in Thailand" w:hAnsi="Barbershop in Thailand"/>
                <w:noProof/>
                <w:szCs w:val="72"/>
                <w:lang w:bidi="es-ES"/>
              </w:rPr>
              <mc:AlternateContent>
                <mc:Choice Requires="wps">
                  <w:drawing>
                    <wp:anchor distT="0" distB="0" distL="114300" distR="114300" simplePos="0" relativeHeight="251659264" behindDoc="1" locked="0" layoutInCell="1" allowOverlap="1" wp14:anchorId="2406B5E5" wp14:editId="307CE9DC">
                      <wp:simplePos x="0" y="0"/>
                      <wp:positionH relativeFrom="column">
                        <wp:posOffset>-716915</wp:posOffset>
                      </wp:positionH>
                      <wp:positionV relativeFrom="page">
                        <wp:posOffset>-97790</wp:posOffset>
                      </wp:positionV>
                      <wp:extent cx="4686935" cy="1570990"/>
                      <wp:effectExtent l="0" t="0" r="0" b="0"/>
                      <wp:wrapNone/>
                      <wp:docPr id="4" name="Rectángulo: Una sola esquina cortada 4" descr="rectángulo de color"/>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rgbClr val="D90429"/>
                              </a:solidFill>
                              <a:ln>
                                <a:noFill/>
                              </a:ln>
                              <a:effectLst>
                                <a:innerShdw blurRad="114300">
                                  <a:prstClr val="black"/>
                                </a:innerShdw>
                              </a:effectLst>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F4E30" id="Rectángulo: Una sola esquina cortada 4" o:spid="_x0000_s1026" alt="rectángulo de color"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" path="m,l3935703,r751232,751232l4686935,1570990,,1570990,,xe" fillcolor="#d90429" stroked="f">
                      <v:path arrowok="t" o:connecttype="custom" o:connectlocs="0,0;3935703,0;4686935,751232;4686935,1570990;0,1570990;0,0" o:connectangles="0,0,0,0,0,0"/>
                      <w10:wrap anchory="page"/>
                    </v:shape>
                  </w:pict>
                </mc:Fallback>
              </mc:AlternateContent>
            </w:r>
            <w:r w:rsidR="00BC6924" w:rsidRPr="00BC6924">
              <w:rPr>
                <w:rFonts w:ascii="Barbershop in Thailand" w:hAnsi="Barbershop in Thailand"/>
                <w:szCs w:val="72"/>
                <w:lang w:bidi="es-ES"/>
              </w:rPr>
              <w:t xml:space="preserve">Bcutzz </w:t>
            </w:r>
          </w:p>
          <w:p w:rsidR="00A91D75" w:rsidRPr="00BC6924" w:rsidRDefault="00BC6924" w:rsidP="00BC6924">
            <w:pPr>
              <w:pStyle w:val="Ttulo"/>
              <w:framePr w:hSpace="0" w:wrap="auto" w:vAnchor="margin" w:xAlign="left" w:yAlign="inline"/>
              <w:jc w:val="center"/>
              <w:rPr>
                <w:rFonts w:ascii="Barbershop in Thailand" w:hAnsi="Barbershop in Thailand"/>
              </w:rPr>
            </w:pPr>
            <w:r w:rsidRPr="00BC6924">
              <w:rPr>
                <w:rFonts w:ascii="Barbershop in Thailand" w:hAnsi="Barbershop in Thailand"/>
                <w:szCs w:val="72"/>
                <w:lang w:bidi="es-ES"/>
              </w:rPr>
              <w:t>Barbershop</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788"/>
        <w:gridCol w:w="3013"/>
        <w:gridCol w:w="2189"/>
      </w:tblGrid>
      <w:tr w:rsidR="00BC6924" w:rsidRPr="004C0AD1" w:rsidTr="00C6323A">
        <w:trPr>
          <w:trHeight w:val="358"/>
        </w:trPr>
        <w:tc>
          <w:tcPr>
            <w:tcW w:w="3567" w:type="dxa"/>
          </w:tcPr>
          <w:p w:rsidR="00A91D75" w:rsidRPr="006F0185" w:rsidRDefault="00A91D75" w:rsidP="00A91D75">
            <w:pPr>
              <w:rPr>
                <w:color w:val="2B2D42"/>
              </w:rPr>
            </w:pPr>
            <w:r w:rsidRPr="006F0185">
              <w:rPr>
                <w:noProof/>
                <w:color w:val="2B2D42"/>
                <w:lang w:bidi="es-ES"/>
              </w:rPr>
              <mc:AlternateContent>
                <mc:Choice Requires="wps">
                  <w:drawing>
                    <wp:inline distT="0" distB="0" distL="0" distR="0" wp14:anchorId="43246454" wp14:editId="2C2FAB17">
                      <wp:extent cx="3040911" cy="309093"/>
                      <wp:effectExtent l="0" t="0" r="0" b="15240"/>
                      <wp:docPr id="6" name="Cuadro de texto 6"/>
                      <wp:cNvGraphicFramePr/>
                      <a:graphic xmlns:a="http://schemas.openxmlformats.org/drawingml/2006/main">
                        <a:graphicData uri="http://schemas.microsoft.com/office/word/2010/wordprocessingShape">
                          <wps:wsp>
                            <wps:cNvSpPr txBox="1"/>
                            <wps:spPr>
                              <a:xfrm>
                                <a:off x="0" y="0"/>
                                <a:ext cx="3040911" cy="309093"/>
                              </a:xfrm>
                              <a:prstGeom prst="rect">
                                <a:avLst/>
                              </a:prstGeom>
                              <a:noFill/>
                              <a:ln w="6350">
                                <a:noFill/>
                              </a:ln>
                            </wps:spPr>
                            <wps:txbx>
                              <w:txbxContent>
                                <w:p w:rsidR="00A91D75" w:rsidRPr="006F0185" w:rsidRDefault="00BC6924" w:rsidP="00A91D75">
                                  <w:pPr>
                                    <w:pStyle w:val="Subttulo"/>
                                    <w:rPr>
                                      <w:color w:val="2B2D42"/>
                                    </w:rPr>
                                  </w:pPr>
                                  <w:r w:rsidRPr="006F0185">
                                    <w:rPr>
                                      <w:color w:val="2B2D42"/>
                                      <w:lang w:bidi="es-ES"/>
                                    </w:rPr>
                                    <w:t>Proyecto final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43246454" id="_x0000_t202" coordsize="21600,21600" o:spt="202" path="m,l,21600r21600,l21600,xe">
                      <v:stroke joinstyle="miter"/>
                      <v:path gradientshapeok="t" o:connecttype="rect"/>
                    </v:shapetype>
                    <v:shape id="Cuadro de texto 6" o:spid="_x0000_s1026" type="#_x0000_t202" style="width:239.4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" filled="f" stroked="f" strokeweight=".5pt">
                      <v:textbox inset=",,,0">
                        <w:txbxContent>
                          <w:p w:rsidR="00A91D75" w:rsidRPr="006F0185" w:rsidRDefault="00BC6924" w:rsidP="00A91D75">
                            <w:pPr>
                              <w:pStyle w:val="Subttulo"/>
                              <w:rPr>
                                <w:color w:val="2B2D42"/>
                              </w:rPr>
                            </w:pPr>
                            <w:r w:rsidRPr="006F0185">
                              <w:rPr>
                                <w:color w:val="2B2D42"/>
                                <w:lang w:bidi="es-ES"/>
                              </w:rPr>
                              <w:t>Proyecto final</w:t>
                            </w:r>
                          </w:p>
                        </w:txbxContent>
                      </v:textbox>
                      <w10:anchorlock/>
                    </v:shape>
                  </w:pict>
                </mc:Fallback>
              </mc:AlternateContent>
            </w:r>
          </w:p>
        </w:tc>
        <w:tc>
          <w:tcPr>
            <w:tcW w:w="2940" w:type="dxa"/>
            <w:vAlign w:val="bottom"/>
          </w:tcPr>
          <w:p w:rsidR="00A91D75" w:rsidRPr="004C0AD1" w:rsidRDefault="00A91D75" w:rsidP="00A91D75"/>
        </w:tc>
        <w:tc>
          <w:tcPr>
            <w:tcW w:w="3483" w:type="dxa"/>
            <w:vAlign w:val="bottom"/>
          </w:tcPr>
          <w:p w:rsidR="00A91D75" w:rsidRPr="004C0AD1" w:rsidRDefault="00A91D75" w:rsidP="00A91D75">
            <w:pPr>
              <w:jc w:val="right"/>
            </w:pPr>
          </w:p>
        </w:tc>
      </w:tr>
      <w:tr w:rsidR="00BC6924" w:rsidRPr="004C0AD1" w:rsidTr="00C6323A">
        <w:trPr>
          <w:trHeight w:val="1197"/>
        </w:trPr>
        <w:tc>
          <w:tcPr>
            <w:tcW w:w="3567" w:type="dxa"/>
          </w:tcPr>
          <w:p w:rsidR="00A91D75" w:rsidRPr="004C0AD1" w:rsidRDefault="00A91D75" w:rsidP="00A91D75">
            <w:r w:rsidRPr="004C0AD1">
              <w:rPr>
                <w:noProof/>
                <w:lang w:bidi="es-ES"/>
              </w:rPr>
              <mc:AlternateContent>
                <mc:Choice Requires="wps">
                  <w:drawing>
                    <wp:inline distT="0" distB="0" distL="0" distR="0" wp14:anchorId="6BF701E0" wp14:editId="5671B46A">
                      <wp:extent cx="2028825" cy="1062990"/>
                      <wp:effectExtent l="0" t="0" r="0" b="3810"/>
                      <wp:docPr id="7" name="Cuadro de texto 7"/>
                      <wp:cNvGraphicFramePr/>
                      <a:graphic xmlns:a="http://schemas.openxmlformats.org/drawingml/2006/main">
                        <a:graphicData uri="http://schemas.microsoft.com/office/word/2010/wordprocessingShape">
                          <wps:wsp>
                            <wps:cNvSpPr txBox="1"/>
                            <wps:spPr>
                              <a:xfrm>
                                <a:off x="0" y="0"/>
                                <a:ext cx="2028825" cy="1062990"/>
                              </a:xfrm>
                              <a:prstGeom prst="rect">
                                <a:avLst/>
                              </a:prstGeom>
                              <a:noFill/>
                              <a:ln w="6350">
                                <a:noFill/>
                              </a:ln>
                            </wps:spPr>
                            <wps:txbx>
                              <w:txbxContent>
                                <w:p w:rsidR="00A91D75" w:rsidRPr="00A91D75" w:rsidRDefault="00BC6924" w:rsidP="00A91D75">
                                  <w:r>
                                    <w:rPr>
                                      <w:lang w:bidi="es-ES"/>
                                    </w:rPr>
                                    <w:t xml:space="preserve">Nombre: Antonio Moscoso </w:t>
                                  </w:r>
                                </w:p>
                                <w:p w:rsidR="00A91D75" w:rsidRPr="00A91D75" w:rsidRDefault="006F0185" w:rsidP="00A91D75">
                                  <w:r>
                                    <w:rPr>
                                      <w:lang w:bidi="es-ES"/>
                                    </w:rPr>
                                    <w:t>Fecha: Diciembre 2019</w:t>
                                  </w:r>
                                </w:p>
                                <w:p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F701E0" id="Cuadro de texto 7" o:spid="_x0000_s1027" type="#_x0000_t202" style="width:159.75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" filled="f" stroked="f" strokeweight=".5pt">
                      <v:textbox>
                        <w:txbxContent>
                          <w:p w:rsidR="00A91D75" w:rsidRPr="00A91D75" w:rsidRDefault="00BC6924" w:rsidP="00A91D75">
                            <w:r>
                              <w:rPr>
                                <w:lang w:bidi="es-ES"/>
                              </w:rPr>
                              <w:t xml:space="preserve">Nombre: Antonio Moscoso </w:t>
                            </w:r>
                          </w:p>
                          <w:p w:rsidR="00A91D75" w:rsidRPr="00A91D75" w:rsidRDefault="006F0185" w:rsidP="00A91D75">
                            <w:r>
                              <w:rPr>
                                <w:lang w:bidi="es-ES"/>
                              </w:rPr>
                              <w:t>Fecha: Diciembre 2019</w:t>
                            </w:r>
                          </w:p>
                          <w:p w:rsidR="00A91D75" w:rsidRPr="00A91D75" w:rsidRDefault="00A91D75" w:rsidP="00A91D75"/>
                        </w:txbxContent>
                      </v:textbox>
                      <w10:anchorlock/>
                    </v:shape>
                  </w:pict>
                </mc:Fallback>
              </mc:AlternateContent>
            </w:r>
          </w:p>
        </w:tc>
        <w:tc>
          <w:tcPr>
            <w:tcW w:w="2940" w:type="dxa"/>
            <w:vAlign w:val="bottom"/>
          </w:tcPr>
          <w:p w:rsidR="00A91D75" w:rsidRPr="004C0AD1" w:rsidRDefault="00A91D75" w:rsidP="00A91D75">
            <w:r w:rsidRPr="004C0AD1">
              <w:rPr>
                <w:noProof/>
                <w:lang w:bidi="es-ES"/>
              </w:rPr>
              <mc:AlternateContent>
                <mc:Choice Requires="wps">
                  <w:drawing>
                    <wp:inline distT="0" distB="0" distL="0" distR="0" wp14:anchorId="4032C446" wp14:editId="651A9BFC">
                      <wp:extent cx="1913861" cy="1063255"/>
                      <wp:effectExtent l="0" t="0" r="0" b="3810"/>
                      <wp:docPr id="14" name="Cuadro de texto 14"/>
                      <wp:cNvGraphicFramePr/>
                      <a:graphic xmlns:a="http://schemas.openxmlformats.org/drawingml/2006/main">
                        <a:graphicData uri="http://schemas.microsoft.com/office/word/2010/wordprocessingShape">
                          <wps:wsp>
                            <wps:cNvSpPr txBox="1"/>
                            <wps:spPr>
                              <a:xfrm>
                                <a:off x="0" y="0"/>
                                <a:ext cx="1913861" cy="1063255"/>
                              </a:xfrm>
                              <a:prstGeom prst="rect">
                                <a:avLst/>
                              </a:prstGeom>
                              <a:noFill/>
                              <a:ln w="6350">
                                <a:noFill/>
                              </a:ln>
                            </wps:spPr>
                            <wps:txbx>
                              <w:txbxContent>
                                <w:p w:rsidR="00A91D75" w:rsidRDefault="006F0185" w:rsidP="00A91D75">
                                  <w:r>
                                    <w:rPr>
                                      <w:lang w:bidi="es-ES"/>
                                    </w:rPr>
                                    <w:t>2º DAM</w:t>
                                  </w:r>
                                </w:p>
                                <w:p w:rsidR="006F0185" w:rsidRDefault="006F0185" w:rsidP="00A91D75">
                                  <w:pPr>
                                    <w:rPr>
                                      <w:lang w:bidi="es-ES"/>
                                    </w:rPr>
                                  </w:pPr>
                                  <w:r>
                                    <w:rPr>
                                      <w:lang w:bidi="es-ES"/>
                                    </w:rPr>
                                    <w:t>IES Almunia</w:t>
                                  </w:r>
                                </w:p>
                                <w:p w:rsidR="00A91D75" w:rsidRPr="00A91D75" w:rsidRDefault="00A91D75" w:rsidP="00A91D75">
                                  <w:r>
                                    <w:rPr>
                                      <w:lang w:bidi="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32C446" id="Cuadro de texto 14" o:spid="_x0000_s1028" type="#_x0000_t202" style="width:150.7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" filled="f" stroked="f" strokeweight=".5pt">
                      <v:textbox>
                        <w:txbxContent>
                          <w:p w:rsidR="00A91D75" w:rsidRDefault="006F0185" w:rsidP="00A91D75">
                            <w:r>
                              <w:rPr>
                                <w:lang w:bidi="es-ES"/>
                              </w:rPr>
                              <w:t>2º DAM</w:t>
                            </w:r>
                          </w:p>
                          <w:p w:rsidR="006F0185" w:rsidRDefault="006F0185" w:rsidP="00A91D75">
                            <w:pPr>
                              <w:rPr>
                                <w:lang w:bidi="es-ES"/>
                              </w:rPr>
                            </w:pPr>
                            <w:r>
                              <w:rPr>
                                <w:lang w:bidi="es-ES"/>
                              </w:rPr>
                              <w:t>IES Almunia</w:t>
                            </w:r>
                          </w:p>
                          <w:p w:rsidR="00A91D75" w:rsidRPr="00A91D75" w:rsidRDefault="00A91D75" w:rsidP="00A91D75">
                            <w:r>
                              <w:rPr>
                                <w:lang w:bidi="es-ES"/>
                              </w:rPr>
                              <w:t xml:space="preserve"> </w:t>
                            </w:r>
                          </w:p>
                        </w:txbxContent>
                      </v:textbox>
                      <w10:anchorlock/>
                    </v:shape>
                  </w:pict>
                </mc:Fallback>
              </mc:AlternateContent>
            </w:r>
          </w:p>
        </w:tc>
        <w:tc>
          <w:tcPr>
            <w:tcW w:w="3483" w:type="dxa"/>
            <w:vAlign w:val="bottom"/>
          </w:tcPr>
          <w:p w:rsidR="00A91D75" w:rsidRPr="004C0AD1" w:rsidRDefault="00A91D75" w:rsidP="00A91D75">
            <w:pPr>
              <w:jc w:val="right"/>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sdtContent>
        <w:p w:rsidR="00E523C3" w:rsidRPr="004C0AD1" w:rsidRDefault="00CB27A1" w:rsidP="006F0185">
          <w:pPr>
            <w:pStyle w:val="TtuloTDC"/>
            <w:tabs>
              <w:tab w:val="left" w:pos="6564"/>
            </w:tabs>
          </w:pPr>
          <w:r w:rsidRPr="004C0AD1">
            <w:rPr>
              <w:noProof/>
              <w:lang w:bidi="es-ES"/>
            </w:rPr>
            <mc:AlternateContent>
              <mc:Choice Requires="wps">
                <w:drawing>
                  <wp:anchor distT="0" distB="0" distL="114300" distR="114300" simplePos="0" relativeHeight="251656191" behindDoc="1" locked="0" layoutInCell="1" allowOverlap="1" wp14:anchorId="7A47E979" wp14:editId="6613D4D3">
                    <wp:simplePos x="0" y="0"/>
                    <wp:positionH relativeFrom="column">
                      <wp:posOffset>-760095</wp:posOffset>
                    </wp:positionH>
                    <wp:positionV relativeFrom="page">
                      <wp:posOffset>0</wp:posOffset>
                    </wp:positionV>
                    <wp:extent cx="7836535" cy="10687050"/>
                    <wp:effectExtent l="0" t="0" r="0" b="0"/>
                    <wp:wrapNone/>
                    <wp:docPr id="31" name="Rectángulo 31" descr="fondo de página contenido de color"/>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8D99A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12D9" id="Rectángulo 31" o:spid="_x0000_s1026" alt="fondo de página contenido de colo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" fillcolor="#8d99ae" stroked="f" strokeweight="2pt">
                    <w10:wrap anchory="page"/>
                  </v:rect>
                </w:pict>
              </mc:Fallback>
            </mc:AlternateContent>
          </w:r>
          <w:r w:rsidR="006F0185">
            <w:rPr>
              <w:lang w:bidi="es-ES"/>
            </w:rPr>
            <w:t>ÍNDICE</w:t>
          </w:r>
          <w:r w:rsidR="006F0185">
            <w:rPr>
              <w:lang w:bidi="es-ES"/>
            </w:rPr>
            <w:tab/>
          </w:r>
        </w:p>
        <w:p w:rsidR="008034BE" w:rsidRDefault="00E523C3">
          <w:pPr>
            <w:pStyle w:val="TDC1"/>
            <w:rPr>
              <w:rFonts w:eastAsiaTheme="minorEastAsia"/>
              <w:color w:val="auto"/>
              <w:kern w:val="0"/>
              <w:sz w:val="22"/>
              <w:szCs w:val="22"/>
              <w:lang w:eastAsia="es-ES"/>
            </w:rPr>
          </w:pPr>
          <w:r w:rsidRPr="004C0AD1">
            <w:rPr>
              <w:noProof w:val="0"/>
              <w:lang w:bidi="es-ES"/>
            </w:rPr>
            <w:fldChar w:fldCharType="begin"/>
          </w:r>
          <w:r w:rsidRPr="004C0AD1">
            <w:rPr>
              <w:noProof w:val="0"/>
              <w:lang w:bidi="es-ES"/>
            </w:rPr>
            <w:instrText xml:space="preserve"> TOC \o "1-3" \h \z \u </w:instrText>
          </w:r>
          <w:r w:rsidRPr="004C0AD1">
            <w:rPr>
              <w:noProof w:val="0"/>
              <w:lang w:bidi="es-ES"/>
            </w:rPr>
            <w:fldChar w:fldCharType="separate"/>
          </w:r>
          <w:hyperlink w:anchor="_Toc12548547" w:history="1">
            <w:r w:rsidR="006F0185">
              <w:rPr>
                <w:rStyle w:val="Hipervnculo"/>
                <w:lang w:bidi="es-ES"/>
              </w:rPr>
              <w:t>DOCUMENTACIÓN USUARIO</w:t>
            </w:r>
            <w:r w:rsidR="008034BE">
              <w:rPr>
                <w:webHidden/>
              </w:rPr>
              <w:tab/>
            </w:r>
            <w:r w:rsidR="008034BE">
              <w:rPr>
                <w:webHidden/>
              </w:rPr>
              <w:fldChar w:fldCharType="begin"/>
            </w:r>
            <w:r w:rsidR="008034BE">
              <w:rPr>
                <w:webHidden/>
              </w:rPr>
              <w:instrText xml:space="preserve"> PAGEREF _Toc12548547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48" w:history="1">
            <w:r w:rsidR="00F8130C">
              <w:rPr>
                <w:rStyle w:val="Hipervnculo"/>
              </w:rPr>
              <w:t>Objetivo</w:t>
            </w:r>
            <w:r w:rsidR="008034BE">
              <w:rPr>
                <w:webHidden/>
              </w:rPr>
              <w:tab/>
            </w:r>
            <w:r w:rsidR="008034BE">
              <w:rPr>
                <w:webHidden/>
              </w:rPr>
              <w:fldChar w:fldCharType="begin"/>
            </w:r>
            <w:r w:rsidR="008034BE">
              <w:rPr>
                <w:webHidden/>
              </w:rPr>
              <w:instrText xml:space="preserve"> PAGEREF _Toc12548548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F8130C" w:rsidP="00F8130C">
          <w:pPr>
            <w:pStyle w:val="TDC2"/>
            <w:rPr>
              <w:rFonts w:eastAsiaTheme="minorEastAsia"/>
              <w:color w:val="auto"/>
              <w:sz w:val="22"/>
              <w:szCs w:val="22"/>
              <w:lang w:eastAsia="es-ES"/>
            </w:rPr>
          </w:pPr>
          <w:r>
            <w:t>Introducción_________________________________________________________3</w:t>
          </w:r>
        </w:p>
        <w:p w:rsidR="008034BE" w:rsidRDefault="006D264B" w:rsidP="00F8130C">
          <w:pPr>
            <w:pStyle w:val="TDC2"/>
            <w:rPr>
              <w:rFonts w:eastAsiaTheme="minorEastAsia"/>
              <w:color w:val="auto"/>
              <w:sz w:val="22"/>
              <w:szCs w:val="22"/>
              <w:lang w:eastAsia="es-ES"/>
            </w:rPr>
          </w:pPr>
          <w:hyperlink w:anchor="_Toc12548550" w:history="1">
            <w:r w:rsidR="00F8130C">
              <w:rPr>
                <w:rStyle w:val="Hipervnculo"/>
              </w:rPr>
              <w:t>Requisitos previos</w:t>
            </w:r>
            <w:r w:rsidR="008034BE">
              <w:rPr>
                <w:webHidden/>
              </w:rPr>
              <w:tab/>
            </w:r>
            <w:r w:rsidR="008034BE">
              <w:rPr>
                <w:webHidden/>
              </w:rPr>
              <w:fldChar w:fldCharType="begin"/>
            </w:r>
            <w:r w:rsidR="008034BE">
              <w:rPr>
                <w:webHidden/>
              </w:rPr>
              <w:instrText xml:space="preserve"> PAGEREF _Toc12548550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F8130C" w:rsidP="00F8130C">
          <w:pPr>
            <w:pStyle w:val="TDC2"/>
          </w:pPr>
          <w:r>
            <w:fldChar w:fldCharType="begin"/>
          </w:r>
          <w:r>
            <w:instrText xml:space="preserve"> HYPERLINK \l "_Toc12548551" </w:instrText>
          </w:r>
          <w:r>
            <w:fldChar w:fldCharType="separate"/>
          </w:r>
          <w:r>
            <w:rPr>
              <w:rStyle w:val="Hipervnculo"/>
            </w:rPr>
            <w:t>Finalidad</w:t>
          </w:r>
          <w:r>
            <w:rPr>
              <w:webHidden/>
            </w:rPr>
            <w:tab/>
          </w:r>
          <w:r>
            <w:rPr>
              <w:webHidden/>
            </w:rPr>
            <w:fldChar w:fldCharType="begin"/>
          </w:r>
          <w:r>
            <w:rPr>
              <w:webHidden/>
            </w:rPr>
            <w:instrText xml:space="preserve"> PAGEREF _Toc12548551 \h </w:instrText>
          </w:r>
          <w:r>
            <w:rPr>
              <w:webHidden/>
            </w:rPr>
          </w:r>
          <w:r>
            <w:rPr>
              <w:webHidden/>
            </w:rPr>
            <w:fldChar w:fldCharType="separate"/>
          </w:r>
          <w:r>
            <w:rPr>
              <w:webHidden/>
            </w:rPr>
            <w:t>3</w:t>
          </w:r>
          <w:r>
            <w:rPr>
              <w:webHidden/>
            </w:rPr>
            <w:fldChar w:fldCharType="end"/>
          </w:r>
          <w:r>
            <w:fldChar w:fldCharType="end"/>
          </w:r>
        </w:p>
        <w:p w:rsidR="00F8130C" w:rsidRDefault="00F8130C" w:rsidP="00F8130C">
          <w:pPr>
            <w:pStyle w:val="TDC2"/>
            <w:rPr>
              <w:rStyle w:val="Hipervnculo"/>
              <w:color w:val="2B2D42"/>
              <w:u w:val="none"/>
            </w:rPr>
          </w:pPr>
          <w:r w:rsidRPr="00F8130C">
            <w:rPr>
              <w:rStyle w:val="Hipervnculo"/>
              <w:color w:val="2B2D42"/>
              <w:u w:val="none"/>
            </w:rPr>
            <w:t>Funciones</w:t>
          </w:r>
          <w:r>
            <w:rPr>
              <w:rStyle w:val="Hipervnculo"/>
              <w:color w:val="2B2D42"/>
              <w:u w:val="none"/>
            </w:rPr>
            <w:t>__________________________________________________________3</w:t>
          </w:r>
        </w:p>
        <w:p w:rsidR="00F8130C" w:rsidRPr="00F8130C" w:rsidRDefault="00F8130C" w:rsidP="00F8130C">
          <w:pPr>
            <w:pStyle w:val="TDC2"/>
            <w:rPr>
              <w:rStyle w:val="Hipervnculo"/>
              <w:color w:val="2B2D42"/>
              <w:u w:val="none"/>
            </w:rPr>
          </w:pPr>
          <w:r w:rsidRPr="00F8130C">
            <w:rPr>
              <w:rStyle w:val="Hipervnculo"/>
              <w:color w:val="2B2D42"/>
              <w:u w:val="none"/>
            </w:rPr>
            <w:t>Requisitos para el desarrollo</w:t>
          </w:r>
        </w:p>
        <w:p w:rsidR="00F8130C" w:rsidRPr="00F8130C" w:rsidRDefault="00F8130C" w:rsidP="00F8130C">
          <w:pPr>
            <w:pStyle w:val="TDC2"/>
            <w:rPr>
              <w:rStyle w:val="Hipervnculo"/>
              <w:color w:val="2B2D42"/>
              <w:u w:val="none"/>
            </w:rPr>
          </w:pPr>
          <w:r w:rsidRPr="00F8130C">
            <w:rPr>
              <w:rStyle w:val="Hipervnculo"/>
              <w:color w:val="2B2D42"/>
              <w:u w:val="none"/>
            </w:rPr>
            <w:t>Guia de uso</w:t>
          </w:r>
        </w:p>
        <w:p w:rsidR="00F8130C" w:rsidRPr="00F8130C" w:rsidRDefault="00F8130C" w:rsidP="00F8130C">
          <w:pPr>
            <w:pStyle w:val="TDC2"/>
            <w:rPr>
              <w:rStyle w:val="Hipervnculo"/>
              <w:color w:val="2B2D42"/>
              <w:u w:val="none"/>
            </w:rPr>
          </w:pPr>
          <w:r w:rsidRPr="00F8130C">
            <w:rPr>
              <w:rStyle w:val="Hipervnculo"/>
              <w:color w:val="2B2D42"/>
              <w:u w:val="none"/>
            </w:rPr>
            <w:t>Funciones del sistema</w:t>
          </w:r>
        </w:p>
        <w:p w:rsidR="00F8130C" w:rsidRPr="00F8130C" w:rsidRDefault="00F8130C" w:rsidP="00F8130C">
          <w:pPr>
            <w:pStyle w:val="TDC2"/>
            <w:rPr>
              <w:rStyle w:val="Hipervnculo"/>
              <w:color w:val="2B2D42"/>
              <w:u w:val="none"/>
            </w:rPr>
          </w:pPr>
          <w:r w:rsidRPr="00F8130C">
            <w:rPr>
              <w:rStyle w:val="Hipervnculo"/>
              <w:color w:val="2B2D42"/>
              <w:u w:val="none"/>
            </w:rPr>
            <w:t>Principales funciones del sistema</w:t>
          </w:r>
        </w:p>
        <w:p w:rsidR="00F8130C" w:rsidRPr="00F8130C" w:rsidRDefault="00F8130C" w:rsidP="00F8130C">
          <w:pPr>
            <w:pStyle w:val="TDC2"/>
            <w:rPr>
              <w:rStyle w:val="Hipervnculo"/>
              <w:color w:val="2B2D42"/>
              <w:u w:val="none"/>
            </w:rPr>
          </w:pPr>
          <w:r w:rsidRPr="00F8130C">
            <w:rPr>
              <w:rStyle w:val="Hipervnculo"/>
              <w:color w:val="2B2D42"/>
              <w:u w:val="none"/>
            </w:rPr>
            <w:t>Soluci</w:t>
          </w:r>
          <w:r>
            <w:rPr>
              <w:rStyle w:val="Hipervnculo"/>
              <w:color w:val="2B2D42"/>
              <w:u w:val="none"/>
            </w:rPr>
            <w:t>ó</w:t>
          </w:r>
          <w:r w:rsidRPr="00F8130C">
            <w:rPr>
              <w:rStyle w:val="Hipervnculo"/>
              <w:color w:val="2B2D42"/>
              <w:u w:val="none"/>
            </w:rPr>
            <w:t>n de problemas</w:t>
          </w:r>
        </w:p>
        <w:p w:rsidR="008034BE" w:rsidRDefault="006D264B">
          <w:pPr>
            <w:pStyle w:val="TDC1"/>
            <w:rPr>
              <w:rFonts w:eastAsiaTheme="minorEastAsia"/>
              <w:color w:val="auto"/>
              <w:kern w:val="0"/>
              <w:sz w:val="22"/>
              <w:szCs w:val="22"/>
              <w:lang w:eastAsia="es-ES"/>
            </w:rPr>
          </w:pPr>
          <w:hyperlink w:anchor="_Toc12548552" w:history="1">
            <w:r w:rsidR="008034BE" w:rsidRPr="007B4D33">
              <w:rPr>
                <w:rStyle w:val="Hipervnculo"/>
                <w:lang w:bidi="es-ES"/>
              </w:rPr>
              <w:t>RESUMEN FINANCIERO</w:t>
            </w:r>
            <w:r w:rsidR="008034BE">
              <w:rPr>
                <w:webHidden/>
              </w:rPr>
              <w:tab/>
            </w:r>
            <w:r w:rsidR="008034BE">
              <w:rPr>
                <w:webHidden/>
              </w:rPr>
              <w:fldChar w:fldCharType="begin"/>
            </w:r>
            <w:r w:rsidR="008034BE">
              <w:rPr>
                <w:webHidden/>
              </w:rPr>
              <w:instrText xml:space="preserve"> PAGEREF _Toc12548552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pPr>
            <w:pStyle w:val="TDC1"/>
            <w:rPr>
              <w:rFonts w:eastAsiaTheme="minorEastAsia"/>
              <w:color w:val="auto"/>
              <w:kern w:val="0"/>
              <w:sz w:val="22"/>
              <w:szCs w:val="22"/>
              <w:lang w:eastAsia="es-ES"/>
            </w:rPr>
          </w:pPr>
          <w:hyperlink w:anchor="_Toc12548553" w:history="1">
            <w:r w:rsidR="008034BE" w:rsidRPr="007B4D33">
              <w:rPr>
                <w:rStyle w:val="Hipervnculo"/>
                <w:lang w:bidi="es-ES"/>
              </w:rPr>
              <w:t>BALANCES GENERALES</w:t>
            </w:r>
            <w:r w:rsidR="008034BE">
              <w:rPr>
                <w:webHidden/>
              </w:rPr>
              <w:tab/>
            </w:r>
            <w:r w:rsidR="008034BE">
              <w:rPr>
                <w:webHidden/>
              </w:rPr>
              <w:fldChar w:fldCharType="begin"/>
            </w:r>
            <w:r w:rsidR="008034BE">
              <w:rPr>
                <w:webHidden/>
              </w:rPr>
              <w:instrText xml:space="preserve"> PAGEREF _Toc12548553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54" w:history="1">
            <w:r w:rsidR="008034BE" w:rsidRPr="007B4D33">
              <w:rPr>
                <w:rStyle w:val="Hipervnculo"/>
              </w:rPr>
              <w:t>Balance de la posición financiera</w:t>
            </w:r>
            <w:r w:rsidR="008034BE">
              <w:rPr>
                <w:webHidden/>
              </w:rPr>
              <w:tab/>
            </w:r>
            <w:r w:rsidR="008034BE">
              <w:rPr>
                <w:webHidden/>
              </w:rPr>
              <w:fldChar w:fldCharType="begin"/>
            </w:r>
            <w:r w:rsidR="008034BE">
              <w:rPr>
                <w:webHidden/>
              </w:rPr>
              <w:instrText xml:space="preserve"> PAGEREF _Toc12548554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55" w:history="1">
            <w:r w:rsidR="008034BE" w:rsidRPr="007B4D33">
              <w:rPr>
                <w:rStyle w:val="Hipervnculo"/>
              </w:rPr>
              <w:t>Balance de ingresos completo (pérdidas y ganancias)</w:t>
            </w:r>
            <w:r w:rsidR="008034BE">
              <w:rPr>
                <w:webHidden/>
              </w:rPr>
              <w:tab/>
            </w:r>
            <w:r w:rsidR="008034BE">
              <w:rPr>
                <w:webHidden/>
              </w:rPr>
              <w:fldChar w:fldCharType="begin"/>
            </w:r>
            <w:r w:rsidR="008034BE">
              <w:rPr>
                <w:webHidden/>
              </w:rPr>
              <w:instrText xml:space="preserve"> PAGEREF _Toc12548555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56" w:history="1">
            <w:r w:rsidR="008034BE" w:rsidRPr="007B4D33">
              <w:rPr>
                <w:rStyle w:val="Hipervnculo"/>
              </w:rPr>
              <w:t>Balance de variaciones de capital</w:t>
            </w:r>
            <w:r w:rsidR="008034BE">
              <w:rPr>
                <w:webHidden/>
              </w:rPr>
              <w:tab/>
            </w:r>
            <w:r w:rsidR="008034BE">
              <w:rPr>
                <w:webHidden/>
              </w:rPr>
              <w:fldChar w:fldCharType="begin"/>
            </w:r>
            <w:r w:rsidR="008034BE">
              <w:rPr>
                <w:webHidden/>
              </w:rPr>
              <w:instrText xml:space="preserve"> PAGEREF _Toc12548556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57" w:history="1">
            <w:r w:rsidR="008034BE" w:rsidRPr="007B4D33">
              <w:rPr>
                <w:rStyle w:val="Hipervnculo"/>
              </w:rPr>
              <w:t>Balance de flujo de efectivo</w:t>
            </w:r>
            <w:r w:rsidR="008034BE">
              <w:rPr>
                <w:webHidden/>
              </w:rPr>
              <w:tab/>
            </w:r>
            <w:r w:rsidR="008034BE">
              <w:rPr>
                <w:webHidden/>
              </w:rPr>
              <w:fldChar w:fldCharType="begin"/>
            </w:r>
            <w:r w:rsidR="008034BE">
              <w:rPr>
                <w:webHidden/>
              </w:rPr>
              <w:instrText xml:space="preserve"> PAGEREF _Toc12548557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pPr>
            <w:pStyle w:val="TDC1"/>
            <w:rPr>
              <w:rFonts w:eastAsiaTheme="minorEastAsia"/>
              <w:color w:val="auto"/>
              <w:kern w:val="0"/>
              <w:sz w:val="22"/>
              <w:szCs w:val="22"/>
              <w:lang w:eastAsia="es-ES"/>
            </w:rPr>
          </w:pPr>
          <w:hyperlink w:anchor="_Toc12548558" w:history="1">
            <w:r w:rsidR="008034BE" w:rsidRPr="007B4D33">
              <w:rPr>
                <w:rStyle w:val="Hipervnculo"/>
                <w:lang w:bidi="es-ES"/>
              </w:rPr>
              <w:t>NOTAS DE LOS BALANCES GENERALES</w:t>
            </w:r>
            <w:r w:rsidR="008034BE">
              <w:rPr>
                <w:webHidden/>
              </w:rPr>
              <w:tab/>
            </w:r>
            <w:r w:rsidR="008034BE">
              <w:rPr>
                <w:webHidden/>
              </w:rPr>
              <w:fldChar w:fldCharType="begin"/>
            </w:r>
            <w:r w:rsidR="008034BE">
              <w:rPr>
                <w:webHidden/>
              </w:rPr>
              <w:instrText xml:space="preserve"> PAGEREF _Toc12548558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59" w:history="1">
            <w:r w:rsidR="008034BE" w:rsidRPr="007B4D33">
              <w:rPr>
                <w:rStyle w:val="Hipervnculo"/>
              </w:rPr>
              <w:t>Cuentas</w:t>
            </w:r>
            <w:r w:rsidR="008034BE">
              <w:rPr>
                <w:webHidden/>
              </w:rPr>
              <w:tab/>
            </w:r>
            <w:r w:rsidR="008034BE">
              <w:rPr>
                <w:webHidden/>
              </w:rPr>
              <w:fldChar w:fldCharType="begin"/>
            </w:r>
            <w:r w:rsidR="008034BE">
              <w:rPr>
                <w:webHidden/>
              </w:rPr>
              <w:instrText xml:space="preserve"> PAGEREF _Toc12548559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60" w:history="1">
            <w:r w:rsidR="008034BE" w:rsidRPr="007B4D33">
              <w:rPr>
                <w:rStyle w:val="Hipervnculo"/>
              </w:rPr>
              <w:t>Deuda</w:t>
            </w:r>
            <w:r w:rsidR="008034BE">
              <w:rPr>
                <w:webHidden/>
              </w:rPr>
              <w:tab/>
            </w:r>
            <w:r w:rsidR="008034BE">
              <w:rPr>
                <w:webHidden/>
              </w:rPr>
              <w:fldChar w:fldCharType="begin"/>
            </w:r>
            <w:r w:rsidR="008034BE">
              <w:rPr>
                <w:webHidden/>
              </w:rPr>
              <w:instrText xml:space="preserve"> PAGEREF _Toc12548560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61" w:history="1">
            <w:r w:rsidR="008034BE" w:rsidRPr="007B4D33">
              <w:rPr>
                <w:rStyle w:val="Hipervnculo"/>
              </w:rPr>
              <w:t>Deuda</w:t>
            </w:r>
            <w:r w:rsidR="008034BE">
              <w:rPr>
                <w:webHidden/>
              </w:rPr>
              <w:tab/>
            </w:r>
            <w:r w:rsidR="008034BE">
              <w:rPr>
                <w:webHidden/>
              </w:rPr>
              <w:fldChar w:fldCharType="begin"/>
            </w:r>
            <w:r w:rsidR="008034BE">
              <w:rPr>
                <w:webHidden/>
              </w:rPr>
              <w:instrText xml:space="preserve"> PAGEREF _Toc12548561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62" w:history="1">
            <w:r w:rsidR="008034BE" w:rsidRPr="007B4D33">
              <w:rPr>
                <w:rStyle w:val="Hipervnculo"/>
              </w:rPr>
              <w:t>Negocio establecido</w:t>
            </w:r>
            <w:r w:rsidR="008034BE">
              <w:rPr>
                <w:webHidden/>
              </w:rPr>
              <w:tab/>
            </w:r>
            <w:r w:rsidR="008034BE">
              <w:rPr>
                <w:webHidden/>
              </w:rPr>
              <w:fldChar w:fldCharType="begin"/>
            </w:r>
            <w:r w:rsidR="008034BE">
              <w:rPr>
                <w:webHidden/>
              </w:rPr>
              <w:instrText xml:space="preserve"> PAGEREF _Toc12548562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63" w:history="1">
            <w:r w:rsidR="008034BE" w:rsidRPr="007B4D33">
              <w:rPr>
                <w:rStyle w:val="Hipervnculo"/>
              </w:rPr>
              <w:t>Obligaciones contingentes</w:t>
            </w:r>
            <w:r w:rsidR="008034BE">
              <w:rPr>
                <w:webHidden/>
              </w:rPr>
              <w:tab/>
            </w:r>
            <w:r w:rsidR="008034BE">
              <w:rPr>
                <w:webHidden/>
              </w:rPr>
              <w:fldChar w:fldCharType="begin"/>
            </w:r>
            <w:r w:rsidR="008034BE">
              <w:rPr>
                <w:webHidden/>
              </w:rPr>
              <w:instrText xml:space="preserve"> PAGEREF _Toc12548563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64" w:history="1">
            <w:r w:rsidR="008034BE" w:rsidRPr="007B4D33">
              <w:rPr>
                <w:rStyle w:val="Hipervnculo"/>
              </w:rPr>
              <w:t>Aportes</w:t>
            </w:r>
            <w:r w:rsidR="008034BE">
              <w:rPr>
                <w:webHidden/>
              </w:rPr>
              <w:tab/>
            </w:r>
            <w:r w:rsidR="008034BE">
              <w:rPr>
                <w:webHidden/>
              </w:rPr>
              <w:fldChar w:fldCharType="begin"/>
            </w:r>
            <w:r w:rsidR="008034BE">
              <w:rPr>
                <w:webHidden/>
              </w:rPr>
              <w:instrText xml:space="preserve"> PAGEREF _Toc12548564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pPr>
            <w:pStyle w:val="TDC1"/>
            <w:rPr>
              <w:rFonts w:eastAsiaTheme="minorEastAsia"/>
              <w:color w:val="auto"/>
              <w:kern w:val="0"/>
              <w:sz w:val="22"/>
              <w:szCs w:val="22"/>
              <w:lang w:eastAsia="es-ES"/>
            </w:rPr>
          </w:pPr>
          <w:hyperlink w:anchor="_Toc12548565" w:history="1">
            <w:r w:rsidR="008034BE" w:rsidRPr="007B4D33">
              <w:rPr>
                <w:rStyle w:val="Hipervnculo"/>
                <w:lang w:bidi="es-ES"/>
              </w:rPr>
              <w:t>INFORME DE AUDITORÍA INDEPENDIENTE</w:t>
            </w:r>
            <w:r w:rsidR="008034BE">
              <w:rPr>
                <w:webHidden/>
              </w:rPr>
              <w:tab/>
            </w:r>
            <w:r w:rsidR="008034BE">
              <w:rPr>
                <w:webHidden/>
              </w:rPr>
              <w:fldChar w:fldCharType="begin"/>
            </w:r>
            <w:r w:rsidR="008034BE">
              <w:rPr>
                <w:webHidden/>
              </w:rPr>
              <w:instrText xml:space="preserve"> PAGEREF _Toc12548565 \h </w:instrText>
            </w:r>
            <w:r w:rsidR="008034BE">
              <w:rPr>
                <w:webHidden/>
              </w:rPr>
            </w:r>
            <w:r w:rsidR="008034BE">
              <w:rPr>
                <w:webHidden/>
              </w:rPr>
              <w:fldChar w:fldCharType="separate"/>
            </w:r>
            <w:r w:rsidR="00BC6924">
              <w:rPr>
                <w:webHidden/>
              </w:rPr>
              <w:t>3</w:t>
            </w:r>
            <w:r w:rsidR="008034BE">
              <w:rPr>
                <w:webHidden/>
              </w:rPr>
              <w:fldChar w:fldCharType="end"/>
            </w:r>
          </w:hyperlink>
        </w:p>
        <w:p w:rsidR="008034BE" w:rsidRDefault="006D264B" w:rsidP="00F8130C">
          <w:pPr>
            <w:pStyle w:val="TDC2"/>
            <w:rPr>
              <w:rFonts w:eastAsiaTheme="minorEastAsia"/>
              <w:color w:val="auto"/>
              <w:sz w:val="22"/>
              <w:szCs w:val="22"/>
              <w:lang w:eastAsia="es-ES"/>
            </w:rPr>
          </w:pPr>
          <w:hyperlink w:anchor="_Toc12548566" w:history="1">
            <w:r w:rsidR="008034BE" w:rsidRPr="007B4D33">
              <w:rPr>
                <w:rStyle w:val="Hipervnculo"/>
              </w:rPr>
              <w:t>Informe del Auditor</w:t>
            </w:r>
            <w:r w:rsidR="008034BE">
              <w:rPr>
                <w:webHidden/>
              </w:rPr>
              <w:tab/>
            </w:r>
            <w:r w:rsidR="008034BE">
              <w:rPr>
                <w:webHidden/>
              </w:rPr>
              <w:fldChar w:fldCharType="begin"/>
            </w:r>
            <w:r w:rsidR="008034BE">
              <w:rPr>
                <w:webHidden/>
              </w:rPr>
              <w:instrText xml:space="preserve"> PAGEREF _Toc12548566 \h </w:instrText>
            </w:r>
            <w:r w:rsidR="008034BE">
              <w:rPr>
                <w:webHidden/>
              </w:rPr>
            </w:r>
            <w:r w:rsidR="008034BE">
              <w:rPr>
                <w:webHidden/>
              </w:rPr>
              <w:fldChar w:fldCharType="separate"/>
            </w:r>
            <w:r w:rsidR="00BC6924">
              <w:rPr>
                <w:webHidden/>
              </w:rPr>
              <w:t>3</w:t>
            </w:r>
            <w:r w:rsidR="008034BE">
              <w:rPr>
                <w:webHidden/>
              </w:rPr>
              <w:fldChar w:fldCharType="end"/>
            </w:r>
          </w:hyperlink>
        </w:p>
        <w:p w:rsidR="00E523C3" w:rsidRPr="004C0AD1" w:rsidRDefault="00E523C3">
          <w:r w:rsidRPr="004C0AD1">
            <w:rPr>
              <w:b/>
              <w:lang w:bidi="es-ES"/>
            </w:rPr>
            <w:fldChar w:fldCharType="end"/>
          </w:r>
        </w:p>
      </w:sdtContent>
    </w:sdt>
    <w:p w:rsidR="00184B35" w:rsidRDefault="005835B4" w:rsidP="005835B4">
      <w:pPr>
        <w:pStyle w:val="Ttulo1"/>
        <w:rPr>
          <w:lang w:bidi="es-ES"/>
        </w:rPr>
      </w:pPr>
      <w:bookmarkStart w:id="0" w:name="_Hlk501114800"/>
      <w:r>
        <w:rPr>
          <w:lang w:bidi="es-ES"/>
        </w:rPr>
        <w:lastRenderedPageBreak/>
        <w:t>OBJETIVO</w:t>
      </w:r>
    </w:p>
    <w:p w:rsidR="0084271A" w:rsidRPr="0084271A" w:rsidRDefault="0084271A" w:rsidP="0084271A">
      <w:pPr>
        <w:rPr>
          <w:lang w:bidi="es-ES"/>
        </w:rPr>
      </w:pPr>
    </w:p>
    <w:bookmarkEnd w:id="0"/>
    <w:p w:rsidR="005835B4" w:rsidRPr="005835B4" w:rsidRDefault="005835B4" w:rsidP="005835B4">
      <w:pPr>
        <w:rPr>
          <w:lang w:bidi="es-ES"/>
        </w:rPr>
      </w:pPr>
      <w:r w:rsidRPr="005835B4">
        <w:rPr>
          <w:lang w:bidi="es-ES"/>
        </w:rPr>
        <w:t>La aplicación es un gestor de citas de una barbería desarrollada en Android nativo. Con ella el cliente podrá solicitar una cita para el servicio que desee. Y el administrador podrá gestionar su agenda a través de otra aplicación desarrollada en Ionic.</w:t>
      </w:r>
    </w:p>
    <w:p w:rsidR="005835B4" w:rsidRDefault="005835B4" w:rsidP="005835B4">
      <w:pPr>
        <w:rPr>
          <w:lang w:bidi="es-ES"/>
        </w:rPr>
      </w:pPr>
      <w:r w:rsidRPr="005835B4">
        <w:rPr>
          <w:lang w:bidi="es-ES"/>
        </w:rPr>
        <w:t>Con esto se le permitirá al barbero no tener que estar continuamente atendiendo llamadas y podrá gestionar y llevar su agenda en cualquier dispositivo.</w:t>
      </w:r>
    </w:p>
    <w:p w:rsidR="0084271A" w:rsidRPr="005835B4" w:rsidRDefault="0084271A" w:rsidP="005835B4">
      <w:pPr>
        <w:rPr>
          <w:lang w:bidi="es-ES"/>
        </w:rPr>
      </w:pPr>
    </w:p>
    <w:p w:rsidR="00E523C3" w:rsidRDefault="005835B4" w:rsidP="005835B4">
      <w:pPr>
        <w:pStyle w:val="Ttulo2"/>
        <w:rPr>
          <w:sz w:val="44"/>
          <w:szCs w:val="32"/>
        </w:rPr>
      </w:pPr>
      <w:r w:rsidRPr="005835B4">
        <w:rPr>
          <w:sz w:val="44"/>
          <w:szCs w:val="32"/>
        </w:rPr>
        <w:t>INTRODUCCIÓN</w:t>
      </w:r>
    </w:p>
    <w:p w:rsidR="0084271A" w:rsidRPr="0084271A" w:rsidRDefault="0084271A" w:rsidP="0084271A"/>
    <w:p w:rsidR="005835B4" w:rsidRPr="005835B4" w:rsidRDefault="005835B4" w:rsidP="005835B4">
      <w:pPr>
        <w:rPr>
          <w:lang w:bidi="es-ES"/>
        </w:rPr>
      </w:pPr>
      <w:r w:rsidRPr="005835B4">
        <w:rPr>
          <w:lang w:bidi="es-ES"/>
        </w:rPr>
        <w:t>Tendremos dos aplicaciones, una que será la que instalen los clientes y otra que solo tendrá y usara el administrador</w:t>
      </w:r>
    </w:p>
    <w:p w:rsidR="005835B4" w:rsidRPr="005835B4" w:rsidRDefault="005835B4" w:rsidP="005835B4">
      <w:pPr>
        <w:rPr>
          <w:lang w:bidi="es-ES"/>
        </w:rPr>
      </w:pPr>
      <w:r w:rsidRPr="005835B4">
        <w:rPr>
          <w:lang w:bidi="es-ES"/>
        </w:rPr>
        <w:t>Usaremos un host gratuito donde almacenaremos la base de datos.</w:t>
      </w:r>
    </w:p>
    <w:p w:rsidR="005835B4" w:rsidRPr="005835B4" w:rsidRDefault="005835B4" w:rsidP="005835B4">
      <w:pPr>
        <w:rPr>
          <w:lang w:bidi="es-ES"/>
        </w:rPr>
      </w:pPr>
      <w:r w:rsidRPr="005835B4">
        <w:rPr>
          <w:lang w:bidi="es-ES"/>
        </w:rPr>
        <w:t>En dicho host también almacenaremos los distintos webServices que iremos llamando desde las aplicaciones para gestionar todas las tareas necesarias.</w:t>
      </w:r>
    </w:p>
    <w:p w:rsidR="005835B4" w:rsidRPr="005835B4" w:rsidRDefault="005835B4" w:rsidP="005835B4">
      <w:pPr>
        <w:rPr>
          <w:lang w:bidi="es-ES"/>
        </w:rPr>
      </w:pPr>
      <w:r w:rsidRPr="005835B4">
        <w:rPr>
          <w:lang w:bidi="es-ES"/>
        </w:rPr>
        <w:t xml:space="preserve">La parte de cliente nos permitirá primeramente registrarnos si aún no lo hemos hecho o loguearnos. Una vez hecho esto ya podremos solicitar la cita y ver más información como donde se encuentra la </w:t>
      </w:r>
      <w:r w:rsidR="00A178FF" w:rsidRPr="005835B4">
        <w:rPr>
          <w:lang w:bidi="es-ES"/>
        </w:rPr>
        <w:t>barbería</w:t>
      </w:r>
      <w:r w:rsidRPr="005835B4">
        <w:rPr>
          <w:lang w:bidi="es-ES"/>
        </w:rPr>
        <w:t>, ver información de mis citas, ver redes sociales desde la propia aplicación y hacer logout.</w:t>
      </w:r>
    </w:p>
    <w:p w:rsidR="005835B4" w:rsidRPr="005835B4" w:rsidRDefault="005835B4" w:rsidP="005835B4">
      <w:pPr>
        <w:rPr>
          <w:lang w:bidi="es-ES"/>
        </w:rPr>
      </w:pPr>
      <w:r w:rsidRPr="005835B4">
        <w:rPr>
          <w:lang w:bidi="es-ES"/>
        </w:rPr>
        <w:t>La parte de administrador nos permitirá ver todas las citas asignadas y cancelar las citas. También tendremos otro panel donde podremos ver todos los clientes que tenemos registrados, y un último panel que nos permite añadir los días que no quisiésemos trabajar, que bloqueara ese día en el calendario de los clientes.</w:t>
      </w:r>
    </w:p>
    <w:sdt>
      <w:sdtPr>
        <w:rPr>
          <w:lang w:bidi="es-ES"/>
        </w:rPr>
        <w:id w:val="347221563"/>
        <w:placeholder>
          <w:docPart w:val="3B0EF96DB6AC4703A1BA0240D78EE6FD"/>
        </w:placeholder>
        <w:temporary/>
        <w:showingPlcHdr/>
        <w15:appearance w15:val="hidden"/>
      </w:sdtPr>
      <w:sdtEndPr>
        <w:rPr>
          <w:lang w:bidi="ar-SA"/>
        </w:rPr>
      </w:sdtEndPr>
      <w:sdtContent>
        <w:p w:rsidR="00E523C3" w:rsidRPr="004C0AD1" w:rsidRDefault="005835B4" w:rsidP="00E523C3">
          <w:r w:rsidRPr="004C0AD1">
            <w:rPr>
              <w:lang w:bidi="es-ES"/>
            </w:rPr>
            <w:t>¿Cree que es difícil aplicar formato a un documento tan atractivo como este? Para nada. Para aplicar fácilmente cualquier formato de texto que vea en este documento con un solo clic, vaya al grupo Estilos de la pestaña Inicio de la cinta de opciones.</w:t>
          </w:r>
        </w:p>
      </w:sdtContent>
    </w:sdt>
    <w:p w:rsidR="0068179D" w:rsidRDefault="00BD6636" w:rsidP="0084271A">
      <w:pPr>
        <w:pStyle w:val="Ttulo1"/>
        <w:rPr>
          <w:lang w:bidi="es-ES"/>
        </w:rPr>
      </w:pPr>
      <w:r w:rsidRPr="00BD6636">
        <w:rPr>
          <w:lang w:bidi="es-ES"/>
        </w:rPr>
        <w:lastRenderedPageBreak/>
        <w:t>Finalidad</w:t>
      </w:r>
    </w:p>
    <w:p w:rsidR="0084271A" w:rsidRPr="0084271A" w:rsidRDefault="0084271A" w:rsidP="0084271A">
      <w:pPr>
        <w:rPr>
          <w:lang w:bidi="es-ES"/>
        </w:rPr>
      </w:pPr>
    </w:p>
    <w:p w:rsidR="00BD6636" w:rsidRPr="0084271A" w:rsidRDefault="00BD6636" w:rsidP="0084271A">
      <w:pPr>
        <w:pStyle w:val="Subttulo"/>
        <w:rPr>
          <w:lang w:bidi="es-ES"/>
        </w:rPr>
      </w:pPr>
      <w:r w:rsidRPr="0084271A">
        <w:rPr>
          <w:lang w:bidi="es-ES"/>
        </w:rPr>
        <w:t>Aplicación Android:</w:t>
      </w:r>
    </w:p>
    <w:p w:rsidR="00BD6636" w:rsidRPr="00BD6636" w:rsidRDefault="00BD6636" w:rsidP="00BD6636">
      <w:pPr>
        <w:pStyle w:val="TDC2"/>
        <w:numPr>
          <w:ilvl w:val="0"/>
          <w:numId w:val="27"/>
        </w:numPr>
      </w:pPr>
      <w:r w:rsidRPr="00BD6636">
        <w:t>Registro de usuarios.</w:t>
      </w:r>
    </w:p>
    <w:p w:rsidR="00BD6636" w:rsidRPr="00BD6636" w:rsidRDefault="00BD6636" w:rsidP="00BD6636">
      <w:pPr>
        <w:pStyle w:val="TDC2"/>
        <w:numPr>
          <w:ilvl w:val="0"/>
          <w:numId w:val="27"/>
        </w:numPr>
      </w:pPr>
      <w:r w:rsidRPr="00BD6636">
        <w:t>Acceso de usuarios.</w:t>
      </w:r>
    </w:p>
    <w:p w:rsidR="00BD6636" w:rsidRPr="00BD6636" w:rsidRDefault="00BD6636" w:rsidP="00BD6636">
      <w:pPr>
        <w:pStyle w:val="TDC2"/>
        <w:numPr>
          <w:ilvl w:val="0"/>
          <w:numId w:val="27"/>
        </w:numPr>
      </w:pPr>
      <w:r w:rsidRPr="00BD6636">
        <w:t>Gesti</w:t>
      </w:r>
      <w:r w:rsidR="00A178FF">
        <w:t>ó</w:t>
      </w:r>
      <w:r w:rsidRPr="00BD6636">
        <w:t>n de citas.</w:t>
      </w:r>
    </w:p>
    <w:p w:rsidR="00BD6636" w:rsidRPr="00BD6636" w:rsidRDefault="00BD6636" w:rsidP="00BD6636">
      <w:pPr>
        <w:pStyle w:val="TDC2"/>
        <w:numPr>
          <w:ilvl w:val="0"/>
          <w:numId w:val="27"/>
        </w:numPr>
      </w:pPr>
      <w:r w:rsidRPr="00BD6636">
        <w:t>Consultor de citas.</w:t>
      </w:r>
    </w:p>
    <w:p w:rsidR="00BD6636" w:rsidRPr="00BD6636" w:rsidRDefault="00BD6636" w:rsidP="00BD6636">
      <w:pPr>
        <w:pStyle w:val="TDC2"/>
        <w:numPr>
          <w:ilvl w:val="0"/>
          <w:numId w:val="27"/>
        </w:numPr>
      </w:pPr>
      <w:r w:rsidRPr="00BD6636">
        <w:t>M</w:t>
      </w:r>
      <w:r w:rsidR="00A178FF">
        <w:t>ó</w:t>
      </w:r>
      <w:r w:rsidRPr="00BD6636">
        <w:t>dulo de Google Maps.</w:t>
      </w:r>
    </w:p>
    <w:p w:rsidR="00BD6636" w:rsidRPr="00BD6636" w:rsidRDefault="00BD6636" w:rsidP="00BD6636">
      <w:pPr>
        <w:pStyle w:val="TDC2"/>
        <w:numPr>
          <w:ilvl w:val="0"/>
          <w:numId w:val="27"/>
        </w:numPr>
      </w:pPr>
      <w:r w:rsidRPr="00BD6636">
        <w:t>M</w:t>
      </w:r>
      <w:r w:rsidR="00A178FF">
        <w:t>ó</w:t>
      </w:r>
      <w:r w:rsidRPr="00BD6636">
        <w:t>dulo de redes sociales.</w:t>
      </w:r>
    </w:p>
    <w:p w:rsidR="00BD6636" w:rsidRPr="00BD6636" w:rsidRDefault="00BD6636" w:rsidP="00BD6636">
      <w:pPr>
        <w:pStyle w:val="TDC2"/>
        <w:numPr>
          <w:ilvl w:val="0"/>
          <w:numId w:val="27"/>
        </w:numPr>
      </w:pPr>
      <w:r w:rsidRPr="00BD6636">
        <w:t>Cierre de sesión.</w:t>
      </w:r>
    </w:p>
    <w:p w:rsidR="00BD6636" w:rsidRPr="00A178FF" w:rsidRDefault="00BD6636" w:rsidP="00A178FF">
      <w:pPr>
        <w:pStyle w:val="Subttulo"/>
        <w:rPr>
          <w:lang w:bidi="es-ES"/>
        </w:rPr>
      </w:pPr>
      <w:r w:rsidRPr="00A178FF">
        <w:rPr>
          <w:lang w:bidi="es-ES"/>
        </w:rPr>
        <w:t>Aplicación Ionic:</w:t>
      </w:r>
    </w:p>
    <w:p w:rsidR="00BD6636" w:rsidRPr="00BD6636" w:rsidRDefault="00BD6636" w:rsidP="00BD6636">
      <w:pPr>
        <w:pStyle w:val="TDC2"/>
        <w:numPr>
          <w:ilvl w:val="0"/>
          <w:numId w:val="40"/>
        </w:numPr>
      </w:pPr>
      <w:r w:rsidRPr="00BD6636">
        <w:t>Gestor y filtro de citas.</w:t>
      </w:r>
    </w:p>
    <w:p w:rsidR="00BD6636" w:rsidRPr="00BD6636" w:rsidRDefault="00BD6636" w:rsidP="00BD6636">
      <w:pPr>
        <w:pStyle w:val="TDC2"/>
        <w:numPr>
          <w:ilvl w:val="0"/>
          <w:numId w:val="40"/>
        </w:numPr>
      </w:pPr>
      <w:r w:rsidRPr="00BD6636">
        <w:t>Gestor de clientes.</w:t>
      </w:r>
    </w:p>
    <w:p w:rsidR="0084271A" w:rsidRDefault="00BD6636" w:rsidP="00BD6636">
      <w:pPr>
        <w:pStyle w:val="TDC2"/>
        <w:numPr>
          <w:ilvl w:val="0"/>
          <w:numId w:val="40"/>
        </w:numPr>
      </w:pPr>
      <w:r w:rsidRPr="00BD6636">
        <w:t>Gestor de días.</w:t>
      </w:r>
    </w:p>
    <w:p w:rsidR="0084271A" w:rsidRPr="0084271A" w:rsidRDefault="0084271A" w:rsidP="0084271A">
      <w:pPr>
        <w:rPr>
          <w:lang w:bidi="es-ES"/>
        </w:rPr>
      </w:pPr>
    </w:p>
    <w:p w:rsidR="00BD6636" w:rsidRDefault="00BD6636" w:rsidP="00BD6636">
      <w:pPr>
        <w:pStyle w:val="Ttulo2"/>
        <w:rPr>
          <w:sz w:val="44"/>
          <w:szCs w:val="32"/>
        </w:rPr>
      </w:pPr>
      <w:r>
        <w:rPr>
          <w:sz w:val="44"/>
          <w:szCs w:val="32"/>
        </w:rPr>
        <w:t>FUNCIONES</w:t>
      </w:r>
    </w:p>
    <w:p w:rsidR="0068179D" w:rsidRPr="0068179D" w:rsidRDefault="0068179D" w:rsidP="0068179D"/>
    <w:p w:rsidR="00BD6636" w:rsidRPr="0084271A" w:rsidRDefault="00BD6636" w:rsidP="0084271A">
      <w:pPr>
        <w:pStyle w:val="Subttulo"/>
        <w:rPr>
          <w:lang w:bidi="es-ES"/>
        </w:rPr>
      </w:pPr>
      <w:r w:rsidRPr="0084271A">
        <w:rPr>
          <w:lang w:bidi="es-ES"/>
        </w:rPr>
        <w:t>Aplicación Android:</w:t>
      </w:r>
    </w:p>
    <w:p w:rsidR="00BD6636" w:rsidRPr="00BD6636" w:rsidRDefault="00BD6636" w:rsidP="00BD6636">
      <w:pPr>
        <w:pStyle w:val="TDC2"/>
        <w:numPr>
          <w:ilvl w:val="0"/>
          <w:numId w:val="41"/>
        </w:numPr>
      </w:pPr>
      <w:r w:rsidRPr="00BD6636">
        <w:t>Ventana de logueo o registro.</w:t>
      </w:r>
    </w:p>
    <w:p w:rsidR="00BD6636" w:rsidRPr="00BD6636" w:rsidRDefault="00BD6636" w:rsidP="00BD6636">
      <w:pPr>
        <w:pStyle w:val="TDC2"/>
        <w:numPr>
          <w:ilvl w:val="0"/>
          <w:numId w:val="41"/>
        </w:numPr>
      </w:pPr>
      <w:r w:rsidRPr="00BD6636">
        <w:t>Menú con distintos fragments:</w:t>
      </w:r>
    </w:p>
    <w:p w:rsidR="00BD6636" w:rsidRPr="00BD6636" w:rsidRDefault="00BD6636" w:rsidP="00BD6636">
      <w:pPr>
        <w:pStyle w:val="TDC2"/>
        <w:numPr>
          <w:ilvl w:val="1"/>
          <w:numId w:val="27"/>
        </w:numPr>
      </w:pPr>
      <w:r w:rsidRPr="00BD6636">
        <w:t xml:space="preserve"> Seleccionar servicio y solicitar cita.</w:t>
      </w:r>
    </w:p>
    <w:p w:rsidR="00BD6636" w:rsidRPr="00BD6636" w:rsidRDefault="00BD6636" w:rsidP="00BD6636">
      <w:pPr>
        <w:pStyle w:val="TDC2"/>
        <w:numPr>
          <w:ilvl w:val="1"/>
          <w:numId w:val="27"/>
        </w:numPr>
      </w:pPr>
      <w:r w:rsidRPr="00BD6636">
        <w:t xml:space="preserve"> Ver localización en Google maps.</w:t>
      </w:r>
    </w:p>
    <w:p w:rsidR="00BD6636" w:rsidRPr="00BD6636" w:rsidRDefault="00BD6636" w:rsidP="00BD6636">
      <w:pPr>
        <w:pStyle w:val="TDC2"/>
        <w:numPr>
          <w:ilvl w:val="1"/>
          <w:numId w:val="27"/>
        </w:numPr>
      </w:pPr>
      <w:r w:rsidRPr="00BD6636">
        <w:t xml:space="preserve"> Ver mis citas.</w:t>
      </w:r>
    </w:p>
    <w:p w:rsidR="00BD6636" w:rsidRPr="00BD6636" w:rsidRDefault="00BD6636" w:rsidP="00BD6636">
      <w:pPr>
        <w:pStyle w:val="TDC2"/>
        <w:numPr>
          <w:ilvl w:val="1"/>
          <w:numId w:val="27"/>
        </w:numPr>
      </w:pPr>
      <w:r w:rsidRPr="00BD6636">
        <w:t xml:space="preserve"> Ver redes sociales</w:t>
      </w:r>
    </w:p>
    <w:p w:rsidR="00BD6636" w:rsidRPr="00BD6636" w:rsidRDefault="00BD6636" w:rsidP="00BD6636">
      <w:pPr>
        <w:pStyle w:val="TDC2"/>
        <w:numPr>
          <w:ilvl w:val="1"/>
          <w:numId w:val="27"/>
        </w:numPr>
      </w:pPr>
      <w:r w:rsidRPr="00BD6636">
        <w:t xml:space="preserve"> Cerrar sesión.</w:t>
      </w:r>
    </w:p>
    <w:p w:rsidR="00BD6636" w:rsidRPr="00A178FF" w:rsidRDefault="00BD6636" w:rsidP="00A178FF">
      <w:pPr>
        <w:pStyle w:val="Subttulo"/>
        <w:rPr>
          <w:lang w:bidi="es-ES"/>
        </w:rPr>
      </w:pPr>
      <w:r w:rsidRPr="00A178FF">
        <w:rPr>
          <w:lang w:bidi="es-ES"/>
        </w:rPr>
        <w:t>Aplicación Ionic:</w:t>
      </w:r>
    </w:p>
    <w:p w:rsidR="00BD6636" w:rsidRPr="00BD6636" w:rsidRDefault="00BD6636" w:rsidP="00BD6636">
      <w:pPr>
        <w:pStyle w:val="TDC2"/>
        <w:numPr>
          <w:ilvl w:val="0"/>
          <w:numId w:val="42"/>
        </w:numPr>
      </w:pPr>
      <w:r w:rsidRPr="00BD6636">
        <w:t>Ver, filtrar y eliminar citas.</w:t>
      </w:r>
    </w:p>
    <w:p w:rsidR="00BD6636" w:rsidRPr="00BD6636" w:rsidRDefault="00BD6636" w:rsidP="00BD6636">
      <w:pPr>
        <w:pStyle w:val="TDC2"/>
        <w:numPr>
          <w:ilvl w:val="0"/>
          <w:numId w:val="42"/>
        </w:numPr>
      </w:pPr>
      <w:r w:rsidRPr="00BD6636">
        <w:t>Ver clientes.</w:t>
      </w:r>
    </w:p>
    <w:p w:rsidR="00BD6636" w:rsidRPr="00BD6636" w:rsidRDefault="00BD6636" w:rsidP="00BD6636">
      <w:pPr>
        <w:pStyle w:val="TDC2"/>
        <w:numPr>
          <w:ilvl w:val="0"/>
          <w:numId w:val="42"/>
        </w:numPr>
      </w:pPr>
      <w:r w:rsidRPr="00BD6636">
        <w:t>Ver y gestionar días libres.</w:t>
      </w:r>
    </w:p>
    <w:p w:rsidR="0068179D" w:rsidRPr="0068179D" w:rsidRDefault="0068179D" w:rsidP="0068179D"/>
    <w:p w:rsidR="0068179D" w:rsidRDefault="0068179D" w:rsidP="0084271A">
      <w:pPr>
        <w:pStyle w:val="Ttulo1"/>
        <w:rPr>
          <w:lang w:bidi="es-ES"/>
        </w:rPr>
      </w:pPr>
      <w:r w:rsidRPr="0068179D">
        <w:rPr>
          <w:lang w:bidi="es-ES"/>
        </w:rPr>
        <w:lastRenderedPageBreak/>
        <w:t>Requisitos para el desarrollo</w:t>
      </w:r>
    </w:p>
    <w:p w:rsidR="0084271A" w:rsidRDefault="0084271A" w:rsidP="0084271A">
      <w:pPr>
        <w:rPr>
          <w:lang w:bidi="es-ES"/>
        </w:rPr>
      </w:pPr>
    </w:p>
    <w:p w:rsidR="0084271A" w:rsidRPr="0084271A" w:rsidRDefault="0084271A" w:rsidP="0084271A">
      <w:pPr>
        <w:rPr>
          <w:lang w:bidi="es-ES"/>
        </w:rPr>
      </w:pPr>
    </w:p>
    <w:p w:rsidR="0068179D" w:rsidRPr="0068179D" w:rsidRDefault="0068179D" w:rsidP="0068179D">
      <w:pPr>
        <w:pStyle w:val="TDC2"/>
        <w:numPr>
          <w:ilvl w:val="0"/>
          <w:numId w:val="44"/>
        </w:numPr>
      </w:pPr>
      <w:r w:rsidRPr="0068179D">
        <w:t>Una base de datos donde almacenaremos todos los datos relacionados con los clientes, los días y las horas de cada día.</w:t>
      </w:r>
    </w:p>
    <w:p w:rsidR="0068179D" w:rsidRPr="0068179D" w:rsidRDefault="0068179D" w:rsidP="0068179D">
      <w:pPr>
        <w:pStyle w:val="TDC2"/>
        <w:numPr>
          <w:ilvl w:val="0"/>
          <w:numId w:val="44"/>
        </w:numPr>
      </w:pPr>
      <w:r w:rsidRPr="0068179D">
        <w:t>Aplicación Android dónde permitiremos el registro de cualquier nuevo cliente, cada persona solo podrá tener un usuario, para ello le solicitaremos el DNI.</w:t>
      </w:r>
    </w:p>
    <w:p w:rsidR="0068179D" w:rsidRPr="0068179D" w:rsidRDefault="0068179D" w:rsidP="0068179D">
      <w:pPr>
        <w:pStyle w:val="TDC2"/>
        <w:numPr>
          <w:ilvl w:val="0"/>
          <w:numId w:val="44"/>
        </w:numPr>
      </w:pPr>
      <w:r w:rsidRPr="0068179D">
        <w:t>Una vez registrado ya podrá loguearse.</w:t>
      </w:r>
    </w:p>
    <w:p w:rsidR="0068179D" w:rsidRPr="0068179D" w:rsidRDefault="0068179D" w:rsidP="0068179D">
      <w:pPr>
        <w:pStyle w:val="TDC2"/>
        <w:numPr>
          <w:ilvl w:val="0"/>
          <w:numId w:val="44"/>
        </w:numPr>
      </w:pPr>
      <w:r w:rsidRPr="0068179D">
        <w:t xml:space="preserve">Utilizaremos una librería para el calendario que nos permitirá bloquear los fines de semanas, así como los días que el administrador quiera. </w:t>
      </w:r>
    </w:p>
    <w:p w:rsidR="0068179D" w:rsidRPr="0068179D" w:rsidRDefault="0068179D" w:rsidP="0068179D">
      <w:pPr>
        <w:pStyle w:val="TDC2"/>
        <w:numPr>
          <w:ilvl w:val="0"/>
          <w:numId w:val="44"/>
        </w:numPr>
      </w:pPr>
      <w:r w:rsidRPr="0068179D">
        <w:t>Una vez logueado el usuario, podrá solicitar una cita, primero seleccionando un servicio y después un día. Al seleccionar el día le cargarán las horas disponibles para ese día según el servicio seleccionado.</w:t>
      </w:r>
    </w:p>
    <w:p w:rsidR="0068179D" w:rsidRPr="0068179D" w:rsidRDefault="0068179D" w:rsidP="0068179D">
      <w:pPr>
        <w:pStyle w:val="TDC2"/>
        <w:numPr>
          <w:ilvl w:val="0"/>
          <w:numId w:val="44"/>
        </w:numPr>
      </w:pPr>
      <w:r w:rsidRPr="0068179D">
        <w:t>Utilizaremos un fragment que nos permitirá ver nuestras citas, ver la localización del sitio en Google Maps, las redes sociales desde la propia aplicación y cerrar sesión.</w:t>
      </w:r>
    </w:p>
    <w:p w:rsidR="0068179D" w:rsidRPr="0068179D" w:rsidRDefault="0068179D" w:rsidP="0068179D">
      <w:pPr>
        <w:pStyle w:val="TDC2"/>
        <w:numPr>
          <w:ilvl w:val="0"/>
          <w:numId w:val="44"/>
        </w:numPr>
      </w:pPr>
      <w:r w:rsidRPr="0068179D">
        <w:t>Ya en la parte del administrador tendremos tres tabs con los que podremos ver y eliminar las citas, otro donde veremos los clientes y un último que nos permitirá agregar o eliminar aquellos días que no trabajemos.</w:t>
      </w:r>
    </w:p>
    <w:p w:rsidR="0068179D" w:rsidRDefault="0068179D" w:rsidP="0068179D">
      <w:pPr>
        <w:pStyle w:val="TDC2"/>
        <w:numPr>
          <w:ilvl w:val="0"/>
          <w:numId w:val="44"/>
        </w:numPr>
      </w:pPr>
      <w:r w:rsidRPr="0068179D">
        <w:t>Utilizaremos web services para conectar y hacer las distintas gestiones con la base de datos.</w:t>
      </w:r>
    </w:p>
    <w:p w:rsidR="0084271A" w:rsidRPr="0084271A" w:rsidRDefault="0084271A" w:rsidP="0084271A">
      <w:pPr>
        <w:rPr>
          <w:lang w:bidi="es-ES"/>
        </w:rPr>
      </w:pPr>
    </w:p>
    <w:p w:rsidR="004E0E27" w:rsidRDefault="004E0E27" w:rsidP="004E0E27">
      <w:pPr>
        <w:pStyle w:val="Ttulo2"/>
        <w:rPr>
          <w:sz w:val="44"/>
          <w:szCs w:val="32"/>
        </w:rPr>
      </w:pPr>
      <w:r>
        <w:rPr>
          <w:sz w:val="44"/>
          <w:szCs w:val="32"/>
        </w:rPr>
        <w:t>REQUISITOS PREVIOS</w:t>
      </w:r>
    </w:p>
    <w:p w:rsidR="0084271A" w:rsidRPr="0084271A" w:rsidRDefault="0084271A" w:rsidP="0084271A"/>
    <w:p w:rsidR="004E0E27" w:rsidRPr="0084271A" w:rsidRDefault="004E0E27" w:rsidP="0084271A">
      <w:pPr>
        <w:pStyle w:val="Subttulo"/>
        <w:rPr>
          <w:lang w:bidi="es-ES"/>
        </w:rPr>
      </w:pPr>
      <w:r w:rsidRPr="0084271A">
        <w:rPr>
          <w:lang w:bidi="es-ES"/>
        </w:rPr>
        <w:t>Cliente</w:t>
      </w:r>
    </w:p>
    <w:p w:rsidR="004E0E27" w:rsidRPr="005835B4" w:rsidRDefault="004E0E27" w:rsidP="004E0E27">
      <w:pPr>
        <w:rPr>
          <w:lang w:bidi="es-ES"/>
        </w:rPr>
      </w:pPr>
      <w:r w:rsidRPr="005835B4">
        <w:rPr>
          <w:lang w:bidi="es-ES"/>
        </w:rPr>
        <w:t>Necesitamos mínimo: SdkVersion 28 (Android 9).</w:t>
      </w:r>
    </w:p>
    <w:p w:rsidR="004E0E27" w:rsidRPr="005835B4" w:rsidRDefault="004E0E27" w:rsidP="004E0E27">
      <w:pPr>
        <w:rPr>
          <w:lang w:bidi="es-ES"/>
        </w:rPr>
      </w:pPr>
      <w:r w:rsidRPr="005835B4">
        <w:rPr>
          <w:lang w:bidi="es-ES"/>
        </w:rPr>
        <w:t>Solamente se necesita una conexión a internet para poder conectar al servidor web.</w:t>
      </w:r>
    </w:p>
    <w:p w:rsidR="004E0E27" w:rsidRDefault="004E0E27" w:rsidP="004E0E27">
      <w:pPr>
        <w:rPr>
          <w:lang w:bidi="es-ES"/>
        </w:rPr>
      </w:pPr>
      <w:r w:rsidRPr="005835B4">
        <w:rPr>
          <w:lang w:bidi="es-ES"/>
        </w:rPr>
        <w:t>APK de la aplicación que nos permita instalarla</w:t>
      </w:r>
    </w:p>
    <w:p w:rsidR="0084271A" w:rsidRPr="005835B4" w:rsidRDefault="0084271A" w:rsidP="004E0E27">
      <w:pPr>
        <w:rPr>
          <w:lang w:bidi="es-ES"/>
        </w:rPr>
      </w:pPr>
    </w:p>
    <w:p w:rsidR="004E0E27" w:rsidRPr="0084271A" w:rsidRDefault="004E0E27" w:rsidP="0084271A">
      <w:pPr>
        <w:pStyle w:val="Subttulo"/>
        <w:rPr>
          <w:lang w:bidi="es-ES"/>
        </w:rPr>
      </w:pPr>
      <w:r w:rsidRPr="0084271A">
        <w:rPr>
          <w:lang w:bidi="es-ES"/>
        </w:rPr>
        <w:t>Administrador</w:t>
      </w:r>
    </w:p>
    <w:p w:rsidR="004E0E27" w:rsidRPr="005835B4" w:rsidRDefault="004E0E27" w:rsidP="004E0E27">
      <w:pPr>
        <w:rPr>
          <w:lang w:bidi="es-ES"/>
        </w:rPr>
      </w:pPr>
      <w:r w:rsidRPr="005835B4">
        <w:rPr>
          <w:lang w:bidi="es-ES"/>
        </w:rPr>
        <w:t>Se necesita una conexión a internet para poder conectar al servidor web.</w:t>
      </w:r>
    </w:p>
    <w:p w:rsidR="004E0E27" w:rsidRPr="004C0AD1" w:rsidRDefault="004E0E27" w:rsidP="004E0E27">
      <w:pPr>
        <w:rPr>
          <w:lang w:bidi="es-ES"/>
        </w:rPr>
      </w:pPr>
      <w:r w:rsidRPr="005835B4">
        <w:rPr>
          <w:lang w:bidi="es-ES"/>
        </w:rPr>
        <w:t>APK para instalar en Android, IPA para IOS o el enlace web para cualquier otro dispositivo.</w:t>
      </w:r>
    </w:p>
    <w:p w:rsidR="00D55CBC" w:rsidRPr="004C0AD1" w:rsidRDefault="00D55CBC" w:rsidP="00D55CBC"/>
    <w:p w:rsidR="002063EE" w:rsidRPr="004C0AD1" w:rsidRDefault="0068179D" w:rsidP="002063EE">
      <w:pPr>
        <w:pStyle w:val="Ttulo1"/>
      </w:pPr>
      <w:r>
        <w:rPr>
          <w:lang w:bidi="es-ES"/>
        </w:rPr>
        <w:lastRenderedPageBreak/>
        <w:t>guía de uso</w:t>
      </w:r>
    </w:p>
    <w:p w:rsidR="002063EE" w:rsidRPr="004C0AD1" w:rsidRDefault="002063EE" w:rsidP="002063EE"/>
    <w:p w:rsidR="0068179D" w:rsidRDefault="0068179D" w:rsidP="0068179D">
      <w:pPr>
        <w:pStyle w:val="Subttulo"/>
        <w:rPr>
          <w:lang w:bidi="es-ES"/>
        </w:rPr>
      </w:pPr>
      <w:r w:rsidRPr="0068179D">
        <w:rPr>
          <w:lang w:bidi="es-ES"/>
        </w:rPr>
        <w:t>Android</w:t>
      </w:r>
    </w:p>
    <w:p w:rsidR="0084271A" w:rsidRPr="0068179D" w:rsidRDefault="0084271A" w:rsidP="0068179D">
      <w:pPr>
        <w:pStyle w:val="Subttulo"/>
        <w:rPr>
          <w:lang w:bidi="es-ES"/>
        </w:rPr>
      </w:pPr>
    </w:p>
    <w:p w:rsidR="0068179D" w:rsidRPr="0068179D" w:rsidRDefault="0068179D" w:rsidP="0068179D">
      <w:pPr>
        <w:pStyle w:val="TDC2"/>
        <w:numPr>
          <w:ilvl w:val="0"/>
          <w:numId w:val="47"/>
        </w:numPr>
      </w:pPr>
      <w:r w:rsidRPr="0068179D">
        <w:t>Una vez tengamos la app instalada lo primero que tendremos que hacer será registrarnos, para ello debemos insertar todos nuestros datos correctamente ya que se comprobaran que todos los campos sean válidos (Dni, tfno, correo, etc).</w:t>
      </w:r>
    </w:p>
    <w:p w:rsidR="0068179D" w:rsidRPr="0068179D" w:rsidRDefault="0068179D" w:rsidP="0068179D">
      <w:pPr>
        <w:pStyle w:val="TDC2"/>
        <w:numPr>
          <w:ilvl w:val="0"/>
          <w:numId w:val="47"/>
        </w:numPr>
      </w:pPr>
      <w:r w:rsidRPr="0068179D">
        <w:t>Tras registrarnos o si ya lo habíamos hecho antes tendremos que loguearnos en la aplicación y podremos marcar si queremos o no que nos recuerde nuestro usuario y contraseña.</w:t>
      </w:r>
    </w:p>
    <w:p w:rsidR="0068179D" w:rsidRPr="0068179D" w:rsidRDefault="0068179D" w:rsidP="0068179D">
      <w:pPr>
        <w:pStyle w:val="TDC2"/>
        <w:numPr>
          <w:ilvl w:val="0"/>
          <w:numId w:val="47"/>
        </w:numPr>
      </w:pPr>
      <w:r w:rsidRPr="0068179D">
        <w:t xml:space="preserve">Entraremos al menú principal, en el que por defecto nos aparecerá para solicitar la cita, también podremos seleccionar otros fragment para ver la localización en Google Maps, ver nuestras citas, ver las redes sociales desde la propia app o </w:t>
      </w:r>
      <w:r w:rsidR="00A178FF">
        <w:t>cerrar sesión</w:t>
      </w:r>
      <w:bookmarkStart w:id="1" w:name="_GoBack"/>
      <w:bookmarkEnd w:id="1"/>
      <w:r w:rsidRPr="0068179D">
        <w:t>.</w:t>
      </w:r>
    </w:p>
    <w:p w:rsidR="0068179D" w:rsidRPr="0068179D" w:rsidRDefault="0068179D" w:rsidP="0068179D">
      <w:pPr>
        <w:pStyle w:val="TDC2"/>
        <w:numPr>
          <w:ilvl w:val="0"/>
          <w:numId w:val="47"/>
        </w:numPr>
      </w:pPr>
      <w:r w:rsidRPr="0068179D">
        <w:t>Si queremos solicitar una cita, primeramente, elegiremos un servicio, ya sea barba, pelado o barba + pelado, que tendrán una duración de 15, 30 o 45min respectivamente.</w:t>
      </w:r>
    </w:p>
    <w:p w:rsidR="0068179D" w:rsidRPr="0068179D" w:rsidRDefault="0068179D" w:rsidP="0068179D">
      <w:pPr>
        <w:pStyle w:val="TDC2"/>
        <w:numPr>
          <w:ilvl w:val="0"/>
          <w:numId w:val="47"/>
        </w:numPr>
      </w:pPr>
      <w:r w:rsidRPr="0068179D">
        <w:t>Una vez aceptemos, se nos llevará a otro fragment donde nos carga un DatePicker con los días que haya disponible (Los fines de semanas siempre estarán bloqueados ya que el barbero no trabaja esos días, pero también aparecerán bloqueados los días que estén completos o los días que quiera tomarse libres)</w:t>
      </w:r>
    </w:p>
    <w:p w:rsidR="0068179D" w:rsidRPr="0068179D" w:rsidRDefault="0068179D" w:rsidP="0068179D">
      <w:pPr>
        <w:pStyle w:val="TDC2"/>
        <w:numPr>
          <w:ilvl w:val="0"/>
          <w:numId w:val="47"/>
        </w:numPr>
      </w:pPr>
      <w:r w:rsidRPr="0068179D">
        <w:t>Cuando aceptemos el dia del DatePicker automáticamente nos cargaran en un ListView las horas que hay disponible para ese día y ese servicio*.</w:t>
      </w:r>
    </w:p>
    <w:p w:rsidR="0068179D" w:rsidRPr="0068179D" w:rsidRDefault="0068179D" w:rsidP="0084271A">
      <w:pPr>
        <w:pStyle w:val="TDC2"/>
        <w:numPr>
          <w:ilvl w:val="0"/>
          <w:numId w:val="47"/>
        </w:numPr>
      </w:pPr>
      <w:r w:rsidRPr="0068179D">
        <w:t>*(Si selecciono un servicio de 45min y las 9:00 está libre pero las 9:30 tiene una cita ya asignada, no me mostrará las 9 ni las 9:15 ya que estas horas me chocarían con las 9:30).</w:t>
      </w:r>
    </w:p>
    <w:p w:rsidR="0068179D" w:rsidRPr="0068179D" w:rsidRDefault="0068179D" w:rsidP="0068179D">
      <w:pPr>
        <w:pStyle w:val="TDC2"/>
        <w:numPr>
          <w:ilvl w:val="0"/>
          <w:numId w:val="47"/>
        </w:numPr>
      </w:pPr>
      <w:r w:rsidRPr="0068179D">
        <w:t>Finalmente, si aceptamos, se nos asignará la cita y se nos informará de ello.</w:t>
      </w: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68179D" w:rsidRDefault="0068179D" w:rsidP="0068179D">
      <w:pPr>
        <w:rPr>
          <w:sz w:val="28"/>
          <w:szCs w:val="28"/>
        </w:rPr>
      </w:pPr>
    </w:p>
    <w:p w:rsidR="0084271A" w:rsidRDefault="0084271A" w:rsidP="0068179D">
      <w:pPr>
        <w:pStyle w:val="Subttulo"/>
      </w:pPr>
    </w:p>
    <w:p w:rsidR="0068179D" w:rsidRDefault="0068179D" w:rsidP="0068179D">
      <w:pPr>
        <w:pStyle w:val="Subttulo"/>
      </w:pPr>
      <w:r>
        <w:t>Ionic</w:t>
      </w:r>
    </w:p>
    <w:p w:rsidR="0084271A" w:rsidRDefault="0084271A" w:rsidP="0068179D">
      <w:pPr>
        <w:pStyle w:val="Subttulo"/>
      </w:pPr>
    </w:p>
    <w:p w:rsidR="0068179D" w:rsidRPr="0068179D" w:rsidRDefault="0068179D" w:rsidP="0068179D">
      <w:pPr>
        <w:pStyle w:val="TDC2"/>
        <w:numPr>
          <w:ilvl w:val="0"/>
          <w:numId w:val="48"/>
        </w:numPr>
      </w:pPr>
      <w:r w:rsidRPr="0068179D">
        <w:t>Podremos bien instalar la aplicación o acceder mediante la web.</w:t>
      </w:r>
    </w:p>
    <w:p w:rsidR="0068179D" w:rsidRPr="0068179D" w:rsidRDefault="0068179D" w:rsidP="0068179D">
      <w:pPr>
        <w:pStyle w:val="TDC2"/>
        <w:numPr>
          <w:ilvl w:val="0"/>
          <w:numId w:val="48"/>
        </w:numPr>
      </w:pPr>
      <w:r w:rsidRPr="0068179D">
        <w:t>En cuanto accedamos por defecto, nos aparecerán las citas que tenemos asignadas. Tendremos un select y una opción para buscar, bien por el nombre del cliente, o bien por el día.</w:t>
      </w:r>
    </w:p>
    <w:p w:rsidR="0068179D" w:rsidRPr="0068179D" w:rsidRDefault="0068179D" w:rsidP="0068179D">
      <w:pPr>
        <w:pStyle w:val="TDC2"/>
        <w:numPr>
          <w:ilvl w:val="0"/>
          <w:numId w:val="48"/>
        </w:numPr>
      </w:pPr>
      <w:r w:rsidRPr="0068179D">
        <w:t>En cada cita nos aparecerá un botón de borrar, que en caso de que lo pulsemos, nos borrará la cita y se recargará automáticamente. En la base de datos no borrará las horas, si no que las asignará de nuevo como disponibles.</w:t>
      </w:r>
    </w:p>
    <w:p w:rsidR="0068179D" w:rsidRPr="0068179D" w:rsidRDefault="0068179D" w:rsidP="0068179D">
      <w:pPr>
        <w:pStyle w:val="TDC2"/>
        <w:numPr>
          <w:ilvl w:val="0"/>
          <w:numId w:val="48"/>
        </w:numPr>
      </w:pPr>
      <w:r w:rsidRPr="0068179D">
        <w:t>Tenemos otra opción donde podremos ver otra lista con la información completa de nuestros clientes: Nombre, Apellidos teléfono, correo, fecha de nacimiento.</w:t>
      </w:r>
    </w:p>
    <w:p w:rsidR="0068179D" w:rsidRPr="0068179D" w:rsidRDefault="0068179D" w:rsidP="0068179D">
      <w:pPr>
        <w:pStyle w:val="TDC2"/>
        <w:numPr>
          <w:ilvl w:val="0"/>
          <w:numId w:val="48"/>
        </w:numPr>
      </w:pPr>
      <w:r w:rsidRPr="0068179D">
        <w:t>Y por último tendremos una lista con los días que bloquearemos en el DatePicker para que nadie pueda solicitar una cita.</w:t>
      </w:r>
    </w:p>
    <w:p w:rsidR="0068179D" w:rsidRPr="0068179D" w:rsidRDefault="0068179D" w:rsidP="0068179D">
      <w:pPr>
        <w:pStyle w:val="TDC2"/>
        <w:numPr>
          <w:ilvl w:val="0"/>
          <w:numId w:val="48"/>
        </w:numPr>
      </w:pPr>
      <w:r w:rsidRPr="0068179D">
        <w:t>Podremos tanto insertar días nuevos, que se agregarán y se recargarán automáticamente una vez los agregemos, como borrarlos y volver a marcarlos como disponibles.</w:t>
      </w:r>
    </w:p>
    <w:p w:rsidR="002063EE" w:rsidRPr="004C0AD1" w:rsidRDefault="002063EE" w:rsidP="002063EE"/>
    <w:p w:rsidR="002063EE" w:rsidRPr="004C0AD1" w:rsidRDefault="002063EE">
      <w:pPr>
        <w:spacing w:after="180" w:line="336" w:lineRule="auto"/>
        <w:contextualSpacing w:val="0"/>
      </w:pPr>
      <w:r w:rsidRPr="004C0AD1">
        <w:rPr>
          <w:lang w:bidi="es-ES"/>
        </w:rPr>
        <w:br w:type="page"/>
      </w:r>
    </w:p>
    <w:p w:rsidR="002063EE" w:rsidRPr="004C0AD1" w:rsidRDefault="004E0E27" w:rsidP="002063EE">
      <w:pPr>
        <w:pStyle w:val="Ttulo1"/>
      </w:pPr>
      <w:r>
        <w:rPr>
          <w:lang w:bidi="es-ES"/>
        </w:rPr>
        <w:lastRenderedPageBreak/>
        <w:t>sOLUCIÓN DE PROBLEMAS</w:t>
      </w:r>
    </w:p>
    <w:p w:rsidR="002063EE" w:rsidRPr="004C0AD1" w:rsidRDefault="002063EE" w:rsidP="002063EE"/>
    <w:p w:rsidR="004E0E27" w:rsidRPr="004E0E27" w:rsidRDefault="004E0E27" w:rsidP="004E0E27">
      <w:pPr>
        <w:rPr>
          <w:lang w:bidi="es-ES"/>
        </w:rPr>
      </w:pPr>
      <w:r w:rsidRPr="004E0E27">
        <w:rPr>
          <w:lang w:bidi="es-ES"/>
        </w:rPr>
        <w:t>Tanto la parte de Android como de Ionic, nos podrá dar error porque no tengamos acceso a internet o al conectar con la base de datos. En cualquier caso y en ambas aplicaciones, se nos informará de ello a través de un toast.</w:t>
      </w:r>
    </w:p>
    <w:p w:rsidR="004E0E27" w:rsidRPr="004E0E27" w:rsidRDefault="004E0E27" w:rsidP="004E0E27">
      <w:pPr>
        <w:rPr>
          <w:lang w:bidi="es-ES"/>
        </w:rPr>
      </w:pPr>
      <w:r w:rsidRPr="004E0E27">
        <w:rPr>
          <w:lang w:bidi="es-ES"/>
        </w:rPr>
        <w:t>Para solucionarlo, debemos asegurarnos simplemente de tener una conexión decente a internet.</w:t>
      </w:r>
      <w:r w:rsidRPr="004E0E27">
        <w:rPr>
          <w:lang w:bidi="es-ES"/>
        </w:rPr>
        <w:tab/>
      </w:r>
    </w:p>
    <w:p w:rsidR="004E0E27" w:rsidRPr="004E0E27" w:rsidRDefault="004E0E27" w:rsidP="004E0E27">
      <w:pPr>
        <w:rPr>
          <w:lang w:bidi="es-ES"/>
        </w:rPr>
      </w:pPr>
      <w:r w:rsidRPr="004E0E27">
        <w:rPr>
          <w:lang w:bidi="es-ES"/>
        </w:rPr>
        <w:t>En la parte Android, nos podrá dar error únicamente en el registro si el usuario no introdujese bien algún campo como un nombre o apellidos con caracteres numéricos, un correo incorrecto, un DNI incorrecto, o un teléfono con caracteres y se le informará colocando en rojo ese campo y mostrándole un Toast.</w:t>
      </w:r>
    </w:p>
    <w:p w:rsidR="00D55CBC" w:rsidRPr="004C0AD1" w:rsidRDefault="004E0E27" w:rsidP="004E0E27">
      <w:pPr>
        <w:rPr>
          <w:lang w:bidi="es-ES"/>
        </w:rPr>
      </w:pPr>
      <w:r w:rsidRPr="004E0E27">
        <w:rPr>
          <w:lang w:bidi="es-ES"/>
        </w:rPr>
        <w:t>Si esto estuviese correcto, el usuario podrá pulsar el botón de registro y en caso de que haya un usuario con el mismo nombre de usuario o con el mismo DNI cargado en nuestra base de datos. Si así fuese se informará al usuario a través de un toast y no se agregará el nuevo usuario a la base de datos.</w:t>
      </w:r>
    </w:p>
    <w:sectPr w:rsidR="00D55CBC" w:rsidRPr="004C0AD1" w:rsidSect="00911CD5">
      <w:headerReference w:type="default" r:id="rId9"/>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64B" w:rsidRDefault="006D264B" w:rsidP="00A91D75">
      <w:r>
        <w:separator/>
      </w:r>
    </w:p>
  </w:endnote>
  <w:endnote w:type="continuationSeparator" w:id="0">
    <w:p w:rsidR="006D264B" w:rsidRDefault="006D264B"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rbershop in Thailand">
    <w:panose1 w:val="00000000000000000000"/>
    <w:charset w:val="00"/>
    <w:family w:val="auto"/>
    <w:pitch w:val="variable"/>
    <w:sig w:usb0="80000027" w:usb1="4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64B" w:rsidRDefault="006D264B" w:rsidP="00A91D75">
      <w:r>
        <w:separator/>
      </w:r>
    </w:p>
  </w:footnote>
  <w:footnote w:type="continuationSeparator" w:id="0">
    <w:p w:rsidR="006D264B" w:rsidRDefault="006D264B"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rsidTr="00A7217A">
      <w:trPr>
        <w:trHeight w:val="1060"/>
      </w:trPr>
      <w:tc>
        <w:tcPr>
          <w:tcW w:w="5861" w:type="dxa"/>
        </w:tcPr>
        <w:p w:rsidR="008759A8" w:rsidRDefault="008759A8" w:rsidP="00A7217A">
          <w:pPr>
            <w:pStyle w:val="Encabezado"/>
            <w:spacing w:after="0"/>
          </w:pPr>
          <w:r w:rsidRPr="008759A8">
            <w:rPr>
              <w:noProof/>
              <w:lang w:bidi="es-ES"/>
            </w:rPr>
            <mc:AlternateContent>
              <mc:Choice Requires="wps">
                <w:drawing>
                  <wp:inline distT="0" distB="0" distL="0" distR="0" wp14:anchorId="210F1B06" wp14:editId="5B8C667B">
                    <wp:extent cx="1442085" cy="0"/>
                    <wp:effectExtent l="19050" t="19050" r="24765" b="38100"/>
                    <wp:docPr id="17" name="Conector recto 17" descr="línea rec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9DFC46" id="Conector recto 17" o:spid="_x0000_s1026" alt="línea rec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" strokecolor="#262140 [3213]" strokeweight="4.5pt">
                    <w10:anchorlock/>
                  </v:line>
                </w:pict>
              </mc:Fallback>
            </mc:AlternateContent>
          </w:r>
        </w:p>
      </w:tc>
      <w:tc>
        <w:tcPr>
          <w:tcW w:w="6420" w:type="dxa"/>
        </w:tcPr>
        <w:p w:rsidR="008759A8" w:rsidRDefault="00D476F7" w:rsidP="00A7217A">
          <w:pPr>
            <w:pStyle w:val="Encabezado"/>
            <w:spacing w:after="0"/>
            <w:jc w:val="right"/>
          </w:pPr>
          <w:r>
            <w:rPr>
              <w:noProof/>
              <w:lang w:bidi="es-ES"/>
            </w:rPr>
            <mc:AlternateContent>
              <mc:Choice Requires="wps">
                <w:drawing>
                  <wp:anchor distT="0" distB="0" distL="114300" distR="114300" simplePos="0" relativeHeight="251659264" behindDoc="0" locked="0" layoutInCell="1" allowOverlap="1" wp14:anchorId="34446A74" wp14:editId="3FB4C1F4">
                    <wp:simplePos x="0" y="0"/>
                    <wp:positionH relativeFrom="column">
                      <wp:posOffset>3015615</wp:posOffset>
                    </wp:positionH>
                    <wp:positionV relativeFrom="paragraph">
                      <wp:posOffset>38735</wp:posOffset>
                    </wp:positionV>
                    <wp:extent cx="824230" cy="297815"/>
                    <wp:effectExtent l="0" t="0" r="13970" b="6985"/>
                    <wp:wrapNone/>
                    <wp:docPr id="20" name="Cuadro de tex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6F7" w:rsidRPr="00D476F7" w:rsidRDefault="00D476F7" w:rsidP="00D476F7">
                                <w:pPr>
                                  <w:pStyle w:val="Subttulo"/>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sidR="00C87193">
                                  <w:rPr>
                                    <w:noProof/>
                                    <w:color w:val="FFFFFF" w:themeColor="background1"/>
                                    <w:lang w:bidi="es-ES"/>
                                  </w:rPr>
                                  <w:t>7</w:t>
                                </w:r>
                                <w:r>
                                  <w:rPr>
                                    <w:color w:val="FFFFFF" w:themeColor="background1"/>
                                    <w:lang w:bidi="es-ES"/>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46A74" id="_x0000_t202" coordsize="21600,21600" o:spt="202" path="m,l,21600r21600,l21600,xe">
                    <v:stroke joinstyle="miter"/>
                    <v:path gradientshapeok="t" o:connecttype="rect"/>
                  </v:shapetype>
                  <v:shape id="Cuadro de texto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" filled="f" stroked="f" strokeweight=".5pt">
                    <v:textbox inset="0,0,0,0">
                      <w:txbxContent>
                        <w:p w:rsidR="00D476F7" w:rsidRPr="00D476F7" w:rsidRDefault="00D476F7" w:rsidP="00D476F7">
                          <w:pPr>
                            <w:pStyle w:val="Subttulo"/>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sidR="00C87193">
                            <w:rPr>
                              <w:noProof/>
                              <w:color w:val="FFFFFF" w:themeColor="background1"/>
                              <w:lang w:bidi="es-ES"/>
                            </w:rPr>
                            <w:t>7</w:t>
                          </w:r>
                          <w:r>
                            <w:rPr>
                              <w:color w:val="FFFFFF" w:themeColor="background1"/>
                              <w:lang w:bidi="es-ES"/>
                            </w:rPr>
                            <w:fldChar w:fldCharType="end"/>
                          </w:r>
                        </w:p>
                      </w:txbxContent>
                    </v:textbox>
                  </v:shape>
                </w:pict>
              </mc:Fallback>
            </mc:AlternateContent>
          </w:r>
          <w:r w:rsidR="00C6323A" w:rsidRPr="00C6323A">
            <w:rPr>
              <w:noProof/>
              <w:lang w:bidi="es-ES"/>
            </w:rPr>
            <mc:AlternateContent>
              <mc:Choice Requires="wps">
                <w:drawing>
                  <wp:inline distT="0" distB="0" distL="0" distR="0" wp14:anchorId="14817101" wp14:editId="44D8F227">
                    <wp:extent cx="1191260" cy="398780"/>
                    <wp:effectExtent l="0" t="0" r="8890" b="1270"/>
                    <wp:docPr id="15" name="Rectángulo: Una sola esquina cortada 15" descr="rectángulo de color"/>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rsidR="008759A8" w:rsidRPr="008759A8" w:rsidRDefault="008759A8" w:rsidP="008759A8">
                                <w:pPr>
                                  <w:pStyle w:val="Subttu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817101" id="Rectángulo: Una sola esquina cortada 15" o:spid="_x0000_s1030" alt="rectángulo de color"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rsidR="008759A8" w:rsidRPr="008759A8" w:rsidRDefault="008759A8" w:rsidP="008759A8">
                          <w:pPr>
                            <w:pStyle w:val="Subttu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E520301"/>
    <w:multiLevelType w:val="hybridMultilevel"/>
    <w:tmpl w:val="FCE6B232"/>
    <w:lvl w:ilvl="0" w:tplc="6100AC3C">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4" w15:restartNumberingAfterBreak="0">
    <w:nsid w:val="13886F9A"/>
    <w:multiLevelType w:val="hybridMultilevel"/>
    <w:tmpl w:val="4D16C5D0"/>
    <w:lvl w:ilvl="0" w:tplc="D86E83AE">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5" w15:restartNumberingAfterBreak="0">
    <w:nsid w:val="1A8E6CC5"/>
    <w:multiLevelType w:val="hybridMultilevel"/>
    <w:tmpl w:val="63366CA8"/>
    <w:lvl w:ilvl="0" w:tplc="C1CC26D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3C32B9D"/>
    <w:multiLevelType w:val="hybridMultilevel"/>
    <w:tmpl w:val="6614790A"/>
    <w:lvl w:ilvl="0" w:tplc="EAB6DB1A">
      <w:start w:val="1"/>
      <w:numFmt w:val="bullet"/>
      <w:pStyle w:val="Listaconnme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061843"/>
    <w:multiLevelType w:val="hybridMultilevel"/>
    <w:tmpl w:val="B00C538A"/>
    <w:lvl w:ilvl="0" w:tplc="DC10E9B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8B97822"/>
    <w:multiLevelType w:val="hybridMultilevel"/>
    <w:tmpl w:val="F2EC0AD6"/>
    <w:lvl w:ilvl="0" w:tplc="7214F33E">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9" w15:restartNumberingAfterBreak="0">
    <w:nsid w:val="2C557A5D"/>
    <w:multiLevelType w:val="hybridMultilevel"/>
    <w:tmpl w:val="A53ED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AD37FD9"/>
    <w:multiLevelType w:val="hybridMultilevel"/>
    <w:tmpl w:val="04BAA2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A2B7EF9"/>
    <w:multiLevelType w:val="hybridMultilevel"/>
    <w:tmpl w:val="F6D4DF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A315CB8"/>
    <w:multiLevelType w:val="hybridMultilevel"/>
    <w:tmpl w:val="21BA1FFC"/>
    <w:lvl w:ilvl="0" w:tplc="0C0A000F">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17"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0FD18B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7C14EB"/>
    <w:multiLevelType w:val="multilevel"/>
    <w:tmpl w:val="B0B20D5A"/>
    <w:lvl w:ilvl="0">
      <w:start w:val="1"/>
      <w:numFmt w:val="bullet"/>
      <w:pStyle w:val="Listaconvietas"/>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20" w15:restartNumberingAfterBreak="0">
    <w:nsid w:val="65F10F68"/>
    <w:multiLevelType w:val="hybridMultilevel"/>
    <w:tmpl w:val="5AAAC1F4"/>
    <w:lvl w:ilvl="0" w:tplc="9B1E51E2">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21" w15:restartNumberingAfterBreak="0">
    <w:nsid w:val="65F7140A"/>
    <w:multiLevelType w:val="hybridMultilevel"/>
    <w:tmpl w:val="E3167D34"/>
    <w:lvl w:ilvl="0" w:tplc="792614D0">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22"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47B5BAD"/>
    <w:multiLevelType w:val="hybridMultilevel"/>
    <w:tmpl w:val="B3729C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CB4F19"/>
    <w:multiLevelType w:val="hybridMultilevel"/>
    <w:tmpl w:val="746A8C16"/>
    <w:lvl w:ilvl="0" w:tplc="19C29754">
      <w:start w:val="1"/>
      <w:numFmt w:val="decimal"/>
      <w:lvlText w:val="%1."/>
      <w:lvlJc w:val="left"/>
      <w:pPr>
        <w:ind w:left="600" w:hanging="360"/>
      </w:pPr>
      <w:rPr>
        <w:rFonts w:eastAsiaTheme="minorHAnsi" w:hint="default"/>
        <w:color w:val="ECBE18" w:themeColor="hyperlink"/>
        <w:sz w:val="24"/>
        <w:u w:val="single"/>
      </w:rPr>
    </w:lvl>
    <w:lvl w:ilvl="1" w:tplc="0C0A0019">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25" w15:restartNumberingAfterBreak="0">
    <w:nsid w:val="7BAB24AC"/>
    <w:multiLevelType w:val="hybridMultilevel"/>
    <w:tmpl w:val="309674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10"/>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26"/>
  </w:num>
  <w:num w:numId="10">
    <w:abstractNumId w:val="19"/>
  </w:num>
  <w:num w:numId="11">
    <w:abstractNumId w:val="19"/>
    <w:lvlOverride w:ilvl="0">
      <w:lvl w:ilvl="0">
        <w:start w:val="1"/>
        <w:numFmt w:val="bullet"/>
        <w:pStyle w:val="Listaconvietas"/>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19"/>
  </w:num>
  <w:num w:numId="13">
    <w:abstractNumId w:val="19"/>
  </w:num>
  <w:num w:numId="14">
    <w:abstractNumId w:val="19"/>
    <w:lvlOverride w:ilvl="0">
      <w:lvl w:ilvl="0">
        <w:start w:val="1"/>
        <w:numFmt w:val="bullet"/>
        <w:pStyle w:val="Listaconvietas"/>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19"/>
    <w:lvlOverride w:ilvl="0">
      <w:lvl w:ilvl="0">
        <w:start w:val="1"/>
        <w:numFmt w:val="bullet"/>
        <w:pStyle w:val="Listaconvietas"/>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7"/>
  </w:num>
  <w:num w:numId="22">
    <w:abstractNumId w:val="12"/>
  </w:num>
  <w:num w:numId="23">
    <w:abstractNumId w:val="6"/>
  </w:num>
  <w:num w:numId="24">
    <w:abstractNumId w:val="1"/>
  </w:num>
  <w:num w:numId="25">
    <w:abstractNumId w:val="14"/>
  </w:num>
  <w:num w:numId="26">
    <w:abstractNumId w:val="22"/>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8"/>
  </w:num>
  <w:num w:numId="34">
    <w:abstractNumId w:val="23"/>
  </w:num>
  <w:num w:numId="35">
    <w:abstractNumId w:val="25"/>
  </w:num>
  <w:num w:numId="36">
    <w:abstractNumId w:val="15"/>
  </w:num>
  <w:num w:numId="37">
    <w:abstractNumId w:val="16"/>
    <w:lvlOverride w:ilvl="0">
      <w:lvl w:ilvl="0" w:tplc="0C0A000F">
        <w:start w:val="1"/>
        <w:numFmt w:val="decimal"/>
        <w:lvlText w:val="%1."/>
        <w:lvlJc w:val="left"/>
        <w:pPr>
          <w:ind w:left="600" w:hanging="360"/>
        </w:pPr>
        <w:rPr>
          <w:rFonts w:eastAsiaTheme="minorHAnsi" w:hint="default"/>
          <w:color w:val="ECBE18" w:themeColor="hyperlink"/>
          <w:sz w:val="24"/>
          <w:u w:val="single"/>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38">
    <w:abstractNumId w:val="11"/>
  </w:num>
  <w:num w:numId="39">
    <w:abstractNumId w:val="16"/>
    <w:lvlOverride w:ilvl="0">
      <w:lvl w:ilvl="0" w:tplc="0C0A000F">
        <w:start w:val="1"/>
        <w:numFmt w:val="decimal"/>
        <w:lvlText w:val="%1."/>
        <w:lvlJc w:val="left"/>
        <w:pPr>
          <w:ind w:left="600" w:hanging="360"/>
        </w:pPr>
        <w:rPr>
          <w:rFonts w:eastAsiaTheme="minorHAnsi" w:hint="default"/>
          <w:color w:val="ECBE18" w:themeColor="hyperlink"/>
          <w:sz w:val="24"/>
          <w:u w:val="single"/>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40">
    <w:abstractNumId w:val="24"/>
  </w:num>
  <w:num w:numId="41">
    <w:abstractNumId w:val="4"/>
  </w:num>
  <w:num w:numId="42">
    <w:abstractNumId w:val="21"/>
  </w:num>
  <w:num w:numId="43">
    <w:abstractNumId w:val="9"/>
  </w:num>
  <w:num w:numId="44">
    <w:abstractNumId w:val="8"/>
  </w:num>
  <w:num w:numId="45">
    <w:abstractNumId w:val="5"/>
  </w:num>
  <w:num w:numId="46">
    <w:abstractNumId w:val="7"/>
  </w:num>
  <w:num w:numId="47">
    <w:abstractNumId w:val="20"/>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24"/>
    <w:rsid w:val="0002111D"/>
    <w:rsid w:val="00184B35"/>
    <w:rsid w:val="001865F2"/>
    <w:rsid w:val="001E59F3"/>
    <w:rsid w:val="002063EE"/>
    <w:rsid w:val="00226FF2"/>
    <w:rsid w:val="002B67D3"/>
    <w:rsid w:val="00342438"/>
    <w:rsid w:val="003F429C"/>
    <w:rsid w:val="004A3529"/>
    <w:rsid w:val="004C0AD1"/>
    <w:rsid w:val="004E0E27"/>
    <w:rsid w:val="00577305"/>
    <w:rsid w:val="005835B4"/>
    <w:rsid w:val="005C2E0B"/>
    <w:rsid w:val="006003D5"/>
    <w:rsid w:val="0068179D"/>
    <w:rsid w:val="006D264B"/>
    <w:rsid w:val="006F0185"/>
    <w:rsid w:val="00751E57"/>
    <w:rsid w:val="00760843"/>
    <w:rsid w:val="007B0DFA"/>
    <w:rsid w:val="007E5E59"/>
    <w:rsid w:val="008034BE"/>
    <w:rsid w:val="00823D33"/>
    <w:rsid w:val="0084271A"/>
    <w:rsid w:val="008759A8"/>
    <w:rsid w:val="00895034"/>
    <w:rsid w:val="008B46AB"/>
    <w:rsid w:val="008E707B"/>
    <w:rsid w:val="00911CD5"/>
    <w:rsid w:val="009210A6"/>
    <w:rsid w:val="00924378"/>
    <w:rsid w:val="00944D7A"/>
    <w:rsid w:val="009A0F76"/>
    <w:rsid w:val="00A03BCD"/>
    <w:rsid w:val="00A178FF"/>
    <w:rsid w:val="00A7217A"/>
    <w:rsid w:val="00A86068"/>
    <w:rsid w:val="00A91D75"/>
    <w:rsid w:val="00AC343A"/>
    <w:rsid w:val="00BC6924"/>
    <w:rsid w:val="00BD6636"/>
    <w:rsid w:val="00C50FEA"/>
    <w:rsid w:val="00C6323A"/>
    <w:rsid w:val="00C87193"/>
    <w:rsid w:val="00CB27A1"/>
    <w:rsid w:val="00D476F7"/>
    <w:rsid w:val="00D55CBC"/>
    <w:rsid w:val="00D8631A"/>
    <w:rsid w:val="00D87CD8"/>
    <w:rsid w:val="00DF1CFA"/>
    <w:rsid w:val="00E523C3"/>
    <w:rsid w:val="00E5388E"/>
    <w:rsid w:val="00E6016B"/>
    <w:rsid w:val="00E94B95"/>
    <w:rsid w:val="00ED6905"/>
    <w:rsid w:val="00EF64C7"/>
    <w:rsid w:val="00F15904"/>
    <w:rsid w:val="00F8130C"/>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40499D"/>
  <w15:docId w15:val="{942A2BAF-CB0C-4709-91BD-E3F2454C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E4484" w:themeColor="text1" w:themeTint="BF"/>
        <w:lang w:val="es-E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semiHidden="1" w:uiPriority="7"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Ttulo1">
    <w:name w:val="heading 1"/>
    <w:basedOn w:val="Normal"/>
    <w:next w:val="Normal"/>
    <w:link w:val="Ttulo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tulo2">
    <w:name w:val="heading 2"/>
    <w:basedOn w:val="Normal"/>
    <w:next w:val="Normal"/>
    <w:link w:val="Ttulo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spacing w:line="240" w:lineRule="auto"/>
      <w:ind w:left="29" w:right="144"/>
    </w:pPr>
    <w:rPr>
      <w:color w:val="ECBD17" w:themeColor="accent1" w:themeShade="BF"/>
    </w:rPr>
  </w:style>
  <w:style w:type="character" w:customStyle="1" w:styleId="PiedepginaCar">
    <w:name w:val="Pie de página Car"/>
    <w:basedOn w:val="Fuentedeprrafopredeter"/>
    <w:link w:val="Piedepgina"/>
    <w:uiPriority w:val="99"/>
    <w:rPr>
      <w:color w:val="ECBD17" w:themeColor="accent1" w:themeShade="BF"/>
    </w:rPr>
  </w:style>
  <w:style w:type="paragraph" w:styleId="Subttulo">
    <w:name w:val="Subtitle"/>
    <w:basedOn w:val="Normal"/>
    <w:link w:val="SubttuloCar"/>
    <w:uiPriority w:val="2"/>
    <w:unhideWhenUsed/>
    <w:qFormat/>
    <w:rsid w:val="00A91D75"/>
    <w:rPr>
      <w:rFonts w:asciiTheme="majorHAnsi" w:hAnsiTheme="majorHAnsi"/>
      <w:b/>
      <w:color w:val="3A3363" w:themeColor="text2"/>
      <w:sz w:val="36"/>
      <w:szCs w:val="36"/>
    </w:rPr>
  </w:style>
  <w:style w:type="paragraph" w:customStyle="1" w:styleId="Pgina">
    <w:name w:val="Página"/>
    <w:basedOn w:val="Normal"/>
    <w:next w:val="Normal"/>
    <w:uiPriority w:val="97"/>
    <w:unhideWhenUsed/>
    <w:qFormat/>
    <w:pPr>
      <w:spacing w:after="40" w:line="240" w:lineRule="auto"/>
    </w:pPr>
    <w:rPr>
      <w:sz w:val="36"/>
    </w:rPr>
  </w:style>
  <w:style w:type="paragraph" w:styleId="Encabezado">
    <w:name w:val="header"/>
    <w:basedOn w:val="Normal"/>
    <w:link w:val="EncabezadoCar"/>
    <w:uiPriority w:val="99"/>
    <w:pPr>
      <w:spacing w:after="380" w:line="240" w:lineRule="auto"/>
    </w:pPr>
  </w:style>
  <w:style w:type="character" w:customStyle="1" w:styleId="EncabezadoCar">
    <w:name w:val="Encabezado Car"/>
    <w:basedOn w:val="Fuentedeprrafopredeter"/>
    <w:link w:val="Encabezado"/>
    <w:uiPriority w:val="99"/>
    <w:rPr>
      <w:color w:val="4E4484"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tulo3Car">
    <w:name w:val="Título 3 Car"/>
    <w:basedOn w:val="Fuentedeprrafopredeter"/>
    <w:link w:val="Ttulo3"/>
    <w:uiPriority w:val="7"/>
    <w:rPr>
      <w:rFonts w:asciiTheme="majorHAnsi" w:eastAsiaTheme="majorEastAsia" w:hAnsiTheme="majorHAnsi" w:cstheme="majorBidi"/>
      <w:b/>
      <w:color w:val="ECBD17" w:themeColor="accent1" w:themeShade="BF"/>
      <w:sz w:val="36"/>
      <w:szCs w:val="24"/>
    </w:rPr>
  </w:style>
  <w:style w:type="paragraph" w:styleId="Ttulo">
    <w:name w:val="Title"/>
    <w:basedOn w:val="Normal"/>
    <w:link w:val="Ttulo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tuloCar">
    <w:name w:val="Título Car"/>
    <w:basedOn w:val="Fuentedeprrafopredeter"/>
    <w:link w:val="Ttulo"/>
    <w:uiPriority w:val="1"/>
    <w:rsid w:val="001E59F3"/>
    <w:rPr>
      <w:rFonts w:asciiTheme="majorHAnsi" w:eastAsiaTheme="majorEastAsia" w:hAnsiTheme="majorHAnsi" w:cstheme="majorBidi"/>
      <w:b/>
      <w:bCs/>
      <w:color w:val="FFFFFF" w:themeColor="background1"/>
      <w:sz w:val="72"/>
      <w:szCs w:val="9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6"/>
    <w:qFormat/>
    <w:rPr>
      <w:b/>
      <w:bCs/>
    </w:rPr>
  </w:style>
  <w:style w:type="character" w:customStyle="1" w:styleId="SubttuloCar">
    <w:name w:val="Subtítulo Car"/>
    <w:basedOn w:val="Fuentedeprrafopredeter"/>
    <w:link w:val="Subttulo"/>
    <w:uiPriority w:val="2"/>
    <w:rsid w:val="00A91D75"/>
    <w:rPr>
      <w:rFonts w:asciiTheme="majorHAnsi" w:hAnsiTheme="majorHAnsi"/>
      <w:b/>
      <w:color w:val="3A3363" w:themeColor="text2"/>
      <w:sz w:val="36"/>
      <w:szCs w:val="36"/>
    </w:rPr>
  </w:style>
  <w:style w:type="paragraph" w:styleId="Sinespaciado">
    <w:name w:val="No Spacing"/>
    <w:link w:val="SinespaciadoCar"/>
    <w:uiPriority w:val="98"/>
    <w:unhideWhenUsed/>
    <w:qFormat/>
    <w:pPr>
      <w:spacing w:after="0" w:line="240" w:lineRule="auto"/>
    </w:pPr>
  </w:style>
  <w:style w:type="paragraph" w:customStyle="1" w:styleId="Informacindecontacto">
    <w:name w:val="Información de contacto"/>
    <w:basedOn w:val="Normal"/>
    <w:uiPriority w:val="5"/>
    <w:qFormat/>
    <w:pPr>
      <w:spacing w:line="240" w:lineRule="auto"/>
      <w:ind w:left="29" w:right="144"/>
    </w:pPr>
    <w:rPr>
      <w:color w:val="ECBD17" w:themeColor="accent1" w:themeShade="BF"/>
    </w:rPr>
  </w:style>
  <w:style w:type="paragraph" w:styleId="TD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7"/>
    <w:rsid w:val="00D55CBC"/>
    <w:rPr>
      <w:rFonts w:asciiTheme="majorHAnsi" w:eastAsiaTheme="majorEastAsia" w:hAnsiTheme="majorHAnsi" w:cstheme="majorBidi"/>
      <w:b/>
      <w:bCs/>
      <w:caps/>
      <w:color w:val="262140" w:themeColor="text1"/>
      <w:sz w:val="48"/>
    </w:rPr>
  </w:style>
  <w:style w:type="paragraph" w:styleId="TtuloTDC">
    <w:name w:val="TOC Heading"/>
    <w:basedOn w:val="Ttulo1"/>
    <w:next w:val="Normal"/>
    <w:uiPriority w:val="39"/>
    <w:unhideWhenUsed/>
    <w:qFormat/>
    <w:rsid w:val="00D476F7"/>
    <w:pPr>
      <w:spacing w:before="0" w:after="360"/>
      <w:outlineLvl w:val="9"/>
    </w:pPr>
    <w:rPr>
      <w:kern w:val="20"/>
      <w:sz w:val="44"/>
    </w:rPr>
  </w:style>
  <w:style w:type="character" w:customStyle="1" w:styleId="Ttulo2Car">
    <w:name w:val="Título 2 Car"/>
    <w:basedOn w:val="Fuentedeprrafopredeter"/>
    <w:link w:val="Ttulo2"/>
    <w:uiPriority w:val="7"/>
    <w:rPr>
      <w:rFonts w:asciiTheme="majorHAnsi" w:eastAsiaTheme="majorEastAsia" w:hAnsiTheme="majorHAnsi" w:cstheme="majorBidi"/>
      <w:b/>
      <w:bCs/>
      <w:color w:val="262140" w:themeColor="text1"/>
      <w:sz w:val="28"/>
    </w:rPr>
  </w:style>
  <w:style w:type="paragraph" w:styleId="Cita">
    <w:name w:val="Quote"/>
    <w:basedOn w:val="Normal"/>
    <w:next w:val="Normal"/>
    <w:link w:val="CitaCar"/>
    <w:uiPriority w:val="3"/>
    <w:unhideWhenUsed/>
    <w:qFormat/>
    <w:rsid w:val="00D55CBC"/>
    <w:pPr>
      <w:spacing w:line="240" w:lineRule="auto"/>
    </w:pPr>
    <w:rPr>
      <w:b/>
      <w:i/>
      <w:iCs/>
      <w:color w:val="ECBD17" w:themeColor="accent1" w:themeShade="BF"/>
      <w:kern w:val="20"/>
      <w:sz w:val="36"/>
    </w:rPr>
  </w:style>
  <w:style w:type="character" w:customStyle="1" w:styleId="CitaCar">
    <w:name w:val="Cita Car"/>
    <w:basedOn w:val="Fuentedeprrafopredeter"/>
    <w:link w:val="Cita"/>
    <w:uiPriority w:val="3"/>
    <w:rsid w:val="00D55CBC"/>
    <w:rPr>
      <w:b/>
      <w:i/>
      <w:iCs/>
      <w:color w:val="ECBD17" w:themeColor="accent1" w:themeShade="BF"/>
      <w:kern w:val="20"/>
      <w:sz w:val="36"/>
    </w:rPr>
  </w:style>
  <w:style w:type="paragraph" w:styleId="Firma">
    <w:name w:val="Signature"/>
    <w:basedOn w:val="Normal"/>
    <w:link w:val="FirmaCar"/>
    <w:uiPriority w:val="8"/>
    <w:unhideWhenUsed/>
    <w:qFormat/>
    <w:rsid w:val="00E523C3"/>
    <w:pPr>
      <w:spacing w:before="720" w:line="312" w:lineRule="auto"/>
    </w:pPr>
    <w:rPr>
      <w:b/>
      <w:kern w:val="20"/>
    </w:rPr>
  </w:style>
  <w:style w:type="character" w:customStyle="1" w:styleId="FirmaCar">
    <w:name w:val="Firma Car"/>
    <w:basedOn w:val="Fuentedeprrafopredeter"/>
    <w:link w:val="Firma"/>
    <w:uiPriority w:val="8"/>
    <w:rsid w:val="00E523C3"/>
    <w:rPr>
      <w:b/>
      <w:color w:val="262140" w:themeColor="text1"/>
      <w:kern w:val="20"/>
      <w:sz w:val="24"/>
    </w:rPr>
  </w:style>
  <w:style w:type="character" w:customStyle="1" w:styleId="SinespaciadoCar">
    <w:name w:val="Sin espaciado Car"/>
    <w:basedOn w:val="Fuentedeprrafopredeter"/>
    <w:link w:val="Sinespaciado"/>
    <w:uiPriority w:val="98"/>
  </w:style>
  <w:style w:type="paragraph" w:styleId="Listaconvietas">
    <w:name w:val="List Bullet"/>
    <w:basedOn w:val="Normal"/>
    <w:uiPriority w:val="11"/>
    <w:qFormat/>
    <w:rsid w:val="002063EE"/>
    <w:pPr>
      <w:numPr>
        <w:numId w:val="12"/>
      </w:numPr>
      <w:spacing w:before="40" w:after="40" w:line="288" w:lineRule="auto"/>
    </w:pPr>
    <w:rPr>
      <w:szCs w:val="22"/>
      <w:lang w:eastAsia="en-US"/>
    </w:rPr>
  </w:style>
  <w:style w:type="paragraph" w:styleId="Listaconnmeros">
    <w:name w:val="List Number"/>
    <w:basedOn w:val="Listaconnmeros2"/>
    <w:uiPriority w:val="9"/>
    <w:unhideWhenUsed/>
    <w:qFormat/>
    <w:rsid w:val="00D476F7"/>
  </w:style>
  <w:style w:type="paragraph" w:styleId="Listaconnmeros2">
    <w:name w:val="List Number 2"/>
    <w:basedOn w:val="Normal"/>
    <w:uiPriority w:val="10"/>
    <w:qFormat/>
    <w:rsid w:val="001865F2"/>
    <w:pPr>
      <w:numPr>
        <w:numId w:val="23"/>
      </w:numPr>
    </w:pPr>
  </w:style>
  <w:style w:type="table" w:customStyle="1" w:styleId="Tablafinanciera">
    <w:name w:val="Tabla financiera"/>
    <w:basedOn w:val="Tabla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cin">
    <w:name w:val="Organización"/>
    <w:basedOn w:val="Normal"/>
    <w:uiPriority w:val="4"/>
    <w:qFormat/>
    <w:pPr>
      <w:spacing w:after="60" w:line="240" w:lineRule="auto"/>
      <w:ind w:left="-2318" w:right="29"/>
    </w:pPr>
    <w:rPr>
      <w:b/>
      <w:bCs/>
      <w:color w:val="ECBD17" w:themeColor="accent1" w:themeShade="BF"/>
      <w:sz w:val="36"/>
    </w:rPr>
  </w:style>
  <w:style w:type="paragraph" w:styleId="Descripcin">
    <w:name w:val="caption"/>
    <w:basedOn w:val="Normal"/>
    <w:uiPriority w:val="35"/>
    <w:qFormat/>
    <w:rsid w:val="00577305"/>
    <w:pPr>
      <w:spacing w:after="120" w:line="240" w:lineRule="auto"/>
    </w:pPr>
    <w:rPr>
      <w:iCs/>
      <w:color w:val="auto"/>
      <w:sz w:val="18"/>
      <w:szCs w:val="18"/>
    </w:rPr>
  </w:style>
  <w:style w:type="paragraph" w:styleId="Citadestacada">
    <w:name w:val="Intense Quote"/>
    <w:basedOn w:val="Normal"/>
    <w:next w:val="Normal"/>
    <w:link w:val="CitadestacadaC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destacadaCar">
    <w:name w:val="Cita destacada Car"/>
    <w:basedOn w:val="Fuentedeprrafopredeter"/>
    <w:link w:val="Citadestacada"/>
    <w:uiPriority w:val="30"/>
    <w:semiHidden/>
    <w:rsid w:val="00FE3D2C"/>
    <w:rPr>
      <w:i/>
      <w:iCs/>
      <w:color w:val="ECBD17" w:themeColor="accent1" w:themeShade="BF"/>
    </w:rPr>
  </w:style>
  <w:style w:type="paragraph" w:customStyle="1" w:styleId="nfasis2">
    <w:name w:val="Énfasis 2"/>
    <w:basedOn w:val="Normal"/>
    <w:link w:val="Carcterdenfasis2"/>
    <w:uiPriority w:val="8"/>
    <w:qFormat/>
    <w:rsid w:val="002063EE"/>
    <w:pPr>
      <w:spacing w:before="240" w:after="240" w:line="288" w:lineRule="auto"/>
    </w:pPr>
    <w:rPr>
      <w:b/>
      <w:spacing w:val="20"/>
    </w:rPr>
  </w:style>
  <w:style w:type="character" w:customStyle="1" w:styleId="Carcterdenfasis2">
    <w:name w:val="Carácter de énfasis 2"/>
    <w:basedOn w:val="Fuentedeprrafopredeter"/>
    <w:link w:val="nfasis2"/>
    <w:uiPriority w:val="8"/>
    <w:rsid w:val="002063EE"/>
    <w:rPr>
      <w:b/>
      <w:color w:val="262140" w:themeColor="text1"/>
      <w:spacing w:val="20"/>
      <w:sz w:val="24"/>
    </w:rPr>
  </w:style>
  <w:style w:type="paragraph" w:styleId="TDC2">
    <w:name w:val="toc 2"/>
    <w:basedOn w:val="Normal"/>
    <w:next w:val="Normal"/>
    <w:autoRedefine/>
    <w:uiPriority w:val="39"/>
    <w:unhideWhenUsed/>
    <w:rsid w:val="00F8130C"/>
    <w:pPr>
      <w:tabs>
        <w:tab w:val="right" w:leader="underscore" w:pos="9592"/>
      </w:tabs>
      <w:spacing w:after="100"/>
    </w:pPr>
    <w:rPr>
      <w:noProof/>
      <w:color w:val="2B2D42"/>
      <w:lang w:bidi="es-ES"/>
    </w:rPr>
  </w:style>
  <w:style w:type="character" w:styleId="Hipervnculo">
    <w:name w:val="Hyperlink"/>
    <w:basedOn w:val="Fuentedeprrafopredeter"/>
    <w:uiPriority w:val="99"/>
    <w:unhideWhenUsed/>
    <w:rsid w:val="00E523C3"/>
    <w:rPr>
      <w:color w:val="ECBE18" w:themeColor="hyperlink"/>
      <w:u w:val="single"/>
    </w:rPr>
  </w:style>
  <w:style w:type="table" w:styleId="Tabladelista1clara-nfasis6">
    <w:name w:val="List Table 1 Light Accent 6"/>
    <w:basedOn w:val="Tabla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character" w:styleId="Hipervnculovisitado">
    <w:name w:val="FollowedHyperlink"/>
    <w:basedOn w:val="Fuentedeprrafopredeter"/>
    <w:uiPriority w:val="99"/>
    <w:semiHidden/>
    <w:unhideWhenUsed/>
    <w:rsid w:val="005835B4"/>
    <w:rPr>
      <w:color w:val="ECBE18" w:themeColor="followedHyperlink"/>
      <w:u w:val="single"/>
    </w:rPr>
  </w:style>
  <w:style w:type="paragraph" w:styleId="Prrafodelista">
    <w:name w:val="List Paragraph"/>
    <w:basedOn w:val="Normal"/>
    <w:uiPriority w:val="34"/>
    <w:qFormat/>
    <w:rsid w:val="00BD6636"/>
    <w:pPr>
      <w:spacing w:after="160" w:line="259" w:lineRule="auto"/>
      <w:ind w:left="720"/>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2\AppData\Roaming\Microsoft\Templates\Informe%20anual%20(dise&#241;o%20Rojo%20y%20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0EF96DB6AC4703A1BA0240D78EE6FD"/>
        <w:category>
          <w:name w:val="General"/>
          <w:gallery w:val="placeholder"/>
        </w:category>
        <w:types>
          <w:type w:val="bbPlcHdr"/>
        </w:types>
        <w:behaviors>
          <w:behavior w:val="content"/>
        </w:behaviors>
        <w:guid w:val="{F722A7DD-6FCC-483D-A4AA-554234BE43C3}"/>
      </w:docPartPr>
      <w:docPartBody>
        <w:p w:rsidR="00000000" w:rsidRDefault="00167108">
          <w:pPr>
            <w:pStyle w:val="3B0EF96DB6AC4703A1BA0240D78EE6FD"/>
          </w:pPr>
          <w:r w:rsidRPr="004C0AD1">
            <w:rPr>
              <w:lang w:bidi="es-ES"/>
            </w:rPr>
            <w:t>¿Cree que es difícil aplicar formato a un documento tan atractivo como este? Para nada. Para aplicar fácilmente cualquier for</w:t>
          </w:r>
          <w:r w:rsidRPr="004C0AD1">
            <w:rPr>
              <w:lang w:bidi="es-ES"/>
            </w:rPr>
            <w:t>mato de texto que vea en este documento con un solo clic, vaya al grupo Estilos de la pestaña Inicio de la cinta de opciones.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rbershop in Thailand">
    <w:panose1 w:val="00000000000000000000"/>
    <w:charset w:val="00"/>
    <w:family w:val="auto"/>
    <w:pitch w:val="variable"/>
    <w:sig w:usb0="80000027" w:usb1="4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32B9D"/>
    <w:multiLevelType w:val="hybridMultilevel"/>
    <w:tmpl w:val="6614790A"/>
    <w:lvl w:ilvl="0" w:tplc="EAB6DB1A">
      <w:start w:val="1"/>
      <w:numFmt w:val="bullet"/>
      <w:pStyle w:val="Listaconnme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7C14EB"/>
    <w:multiLevelType w:val="multilevel"/>
    <w:tmpl w:val="B0B20D5A"/>
    <w:lvl w:ilvl="0">
      <w:start w:val="1"/>
      <w:numFmt w:val="bullet"/>
      <w:pStyle w:val="Listaconvietas"/>
      <w:lvlText w:val=""/>
      <w:lvlJc w:val="left"/>
      <w:pPr>
        <w:ind w:left="360" w:hanging="360"/>
      </w:pPr>
      <w:rPr>
        <w:rFonts w:ascii="Symbol" w:hAnsi="Symbol"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08"/>
    <w:rsid w:val="001671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D803837BB54B148FBB35E782CD79DC">
    <w:name w:val="EAD803837BB54B148FBB35E782CD79DC"/>
  </w:style>
  <w:style w:type="paragraph" w:customStyle="1" w:styleId="5D080DAC4A6F454393D1D250F6E43A41">
    <w:name w:val="5D080DAC4A6F454393D1D250F6E43A41"/>
  </w:style>
  <w:style w:type="paragraph" w:customStyle="1" w:styleId="C3F9A01AFDF74C7C924938B29AB96995">
    <w:name w:val="C3F9A01AFDF74C7C924938B29AB96995"/>
  </w:style>
  <w:style w:type="paragraph" w:customStyle="1" w:styleId="9C02B8681C974775BBD4975A7F7DD940">
    <w:name w:val="9C02B8681C974775BBD4975A7F7DD940"/>
  </w:style>
  <w:style w:type="paragraph" w:customStyle="1" w:styleId="4C0AB1370C6D47D59D6B0091F189A4B1">
    <w:name w:val="4C0AB1370C6D47D59D6B0091F189A4B1"/>
  </w:style>
  <w:style w:type="paragraph" w:customStyle="1" w:styleId="3B0EF96DB6AC4703A1BA0240D78EE6FD">
    <w:name w:val="3B0EF96DB6AC4703A1BA0240D78EE6FD"/>
  </w:style>
  <w:style w:type="paragraph" w:customStyle="1" w:styleId="552118BE89C741FEA37602C19E3D9B09">
    <w:name w:val="552118BE89C741FEA37602C19E3D9B09"/>
  </w:style>
  <w:style w:type="paragraph" w:customStyle="1" w:styleId="52036255407942CF80187FF49224E879">
    <w:name w:val="52036255407942CF80187FF49224E879"/>
  </w:style>
  <w:style w:type="paragraph" w:customStyle="1" w:styleId="A884AEDF5FFB4F9386A91FF5A78CF6E2">
    <w:name w:val="A884AEDF5FFB4F9386A91FF5A78CF6E2"/>
  </w:style>
  <w:style w:type="paragraph" w:customStyle="1" w:styleId="A1BEECA76CC74793B1AE4E0665DCED05">
    <w:name w:val="A1BEECA76CC74793B1AE4E0665DCED05"/>
  </w:style>
  <w:style w:type="paragraph" w:styleId="Listaconnmeros">
    <w:name w:val="List Number"/>
    <w:basedOn w:val="Listaconnmeros2"/>
    <w:uiPriority w:val="9"/>
    <w:unhideWhenUsed/>
    <w:qFormat/>
  </w:style>
  <w:style w:type="paragraph" w:styleId="Listaconnmeros2">
    <w:name w:val="List Number 2"/>
    <w:basedOn w:val="Normal"/>
    <w:uiPriority w:val="10"/>
    <w:qFormat/>
    <w:pPr>
      <w:numPr>
        <w:numId w:val="1"/>
      </w:numPr>
      <w:spacing w:after="0" w:line="360" w:lineRule="auto"/>
      <w:contextualSpacing/>
    </w:pPr>
    <w:rPr>
      <w:rFonts w:eastAsiaTheme="minorHAnsi"/>
      <w:color w:val="000000" w:themeColor="text1"/>
      <w:sz w:val="24"/>
      <w:szCs w:val="20"/>
      <w:lang w:eastAsia="ja-JP"/>
    </w:rPr>
  </w:style>
  <w:style w:type="paragraph" w:customStyle="1" w:styleId="938C66492C194E90873043C9154AA14C">
    <w:name w:val="938C66492C194E90873043C9154AA14C"/>
  </w:style>
  <w:style w:type="paragraph" w:customStyle="1" w:styleId="B7666601057E4A11B80EC5AD9ECE68D1">
    <w:name w:val="B7666601057E4A11B80EC5AD9ECE68D1"/>
  </w:style>
  <w:style w:type="paragraph" w:customStyle="1" w:styleId="8C6E07B89D2E4C7EBC003CC327658772">
    <w:name w:val="8C6E07B89D2E4C7EBC003CC327658772"/>
  </w:style>
  <w:style w:type="paragraph" w:customStyle="1" w:styleId="56DA34E8A47844F5B62629B39DD488B5">
    <w:name w:val="56DA34E8A47844F5B62629B39DD488B5"/>
  </w:style>
  <w:style w:type="paragraph" w:styleId="Listaconvietas">
    <w:name w:val="List Bullet"/>
    <w:basedOn w:val="Normal"/>
    <w:uiPriority w:val="11"/>
    <w:qFormat/>
    <w:pPr>
      <w:numPr>
        <w:numId w:val="2"/>
      </w:numPr>
      <w:spacing w:before="40" w:after="40" w:line="288" w:lineRule="auto"/>
      <w:contextualSpacing/>
    </w:pPr>
    <w:rPr>
      <w:rFonts w:eastAsiaTheme="minorHAnsi"/>
      <w:color w:val="000000" w:themeColor="text1"/>
      <w:sz w:val="24"/>
      <w:lang w:eastAsia="en-US"/>
    </w:rPr>
  </w:style>
  <w:style w:type="paragraph" w:customStyle="1" w:styleId="3F30D22526FE4F6789DC15F7F2F022DC">
    <w:name w:val="3F30D22526FE4F6789DC15F7F2F022DC"/>
  </w:style>
  <w:style w:type="paragraph" w:customStyle="1" w:styleId="CF0F2486F8604B68902E186A3AD13550">
    <w:name w:val="CF0F2486F8604B68902E186A3AD13550"/>
  </w:style>
  <w:style w:type="paragraph" w:customStyle="1" w:styleId="ECAFFA3AE9D5461897026BFA93A190F1">
    <w:name w:val="ECAFFA3AE9D5461897026BFA93A190F1"/>
  </w:style>
  <w:style w:type="paragraph" w:customStyle="1" w:styleId="F9F58014FA14498CAE6E207FDD1BD890">
    <w:name w:val="F9F58014FA14498CAE6E207FDD1BD890"/>
  </w:style>
  <w:style w:type="paragraph" w:customStyle="1" w:styleId="F2FA0B18376345B39AEC8640253931A5">
    <w:name w:val="F2FA0B18376345B39AEC8640253931A5"/>
  </w:style>
  <w:style w:type="paragraph" w:customStyle="1" w:styleId="1214C1A695434363816476C3FC814C55">
    <w:name w:val="1214C1A695434363816476C3FC814C55"/>
  </w:style>
  <w:style w:type="paragraph" w:customStyle="1" w:styleId="5AE802AB1A9C41A7B6C1F6BD142498EA">
    <w:name w:val="5AE802AB1A9C41A7B6C1F6BD142498EA"/>
  </w:style>
  <w:style w:type="paragraph" w:customStyle="1" w:styleId="236BCE426E0B423EA24050D1F9D46B91">
    <w:name w:val="236BCE426E0B423EA24050D1F9D46B91"/>
  </w:style>
  <w:style w:type="paragraph" w:customStyle="1" w:styleId="6B7220FD8CAA423EA81BF7C52948BAB4">
    <w:name w:val="6B7220FD8CAA423EA81BF7C52948BAB4"/>
  </w:style>
  <w:style w:type="paragraph" w:customStyle="1" w:styleId="ED9AF0D2F79A4B6688D967C997AC0BE0">
    <w:name w:val="ED9AF0D2F79A4B6688D967C997AC0BE0"/>
  </w:style>
  <w:style w:type="paragraph" w:customStyle="1" w:styleId="419B8C82B89F41168B70296C9835FB1C">
    <w:name w:val="419B8C82B89F41168B70296C9835FB1C"/>
  </w:style>
  <w:style w:type="paragraph" w:customStyle="1" w:styleId="FE9A125A375646C8B0888B96B8BC4D92">
    <w:name w:val="FE9A125A375646C8B0888B96B8BC4D92"/>
  </w:style>
  <w:style w:type="paragraph" w:customStyle="1" w:styleId="FBE5E8E9E24145A086FA0065375A6BAD">
    <w:name w:val="FBE5E8E9E24145A086FA0065375A6BAD"/>
  </w:style>
  <w:style w:type="paragraph" w:customStyle="1" w:styleId="D5A1F2B319124F8286B6709859CA8CD5">
    <w:name w:val="D5A1F2B319124F8286B6709859CA8CD5"/>
  </w:style>
  <w:style w:type="paragraph" w:customStyle="1" w:styleId="30BCCDB0E792423DBA6A186FE66A97D2">
    <w:name w:val="30BCCDB0E792423DBA6A186FE66A97D2"/>
  </w:style>
  <w:style w:type="paragraph" w:customStyle="1" w:styleId="5F8729CF9E664CBDA2EEBACEF9954BAB">
    <w:name w:val="5F8729CF9E664CBDA2EEBACEF9954BAB"/>
  </w:style>
  <w:style w:type="paragraph" w:customStyle="1" w:styleId="D5EFA12A7FF244E4B9EB485ADFE03AC2">
    <w:name w:val="D5EFA12A7FF244E4B9EB485ADFE03AC2"/>
  </w:style>
  <w:style w:type="paragraph" w:customStyle="1" w:styleId="8AF7B218C6964A3BA7057A59C7226E45">
    <w:name w:val="8AF7B218C6964A3BA7057A59C7226E45"/>
  </w:style>
  <w:style w:type="paragraph" w:customStyle="1" w:styleId="28A3A6314DA343FB8BFA58C6AF630B1B">
    <w:name w:val="28A3A6314DA343FB8BFA58C6AF630B1B"/>
  </w:style>
  <w:style w:type="paragraph" w:customStyle="1" w:styleId="2BA845DFDE8D42988A4FC25F27C4EA4E">
    <w:name w:val="2BA845DFDE8D42988A4FC25F27C4EA4E"/>
  </w:style>
  <w:style w:type="paragraph" w:customStyle="1" w:styleId="FDB50B5A29DB47F4AAD4200D0BF15DF0">
    <w:name w:val="FDB50B5A29DB47F4AAD4200D0BF15DF0"/>
  </w:style>
  <w:style w:type="paragraph" w:customStyle="1" w:styleId="FEB7A02192A24D44954CCEE9EB28F95B">
    <w:name w:val="FEB7A02192A24D44954CCEE9EB28F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anual (diseño Rojo y negro).dotx</Template>
  <TotalTime>95</TotalTime>
  <Pages>8</Pages>
  <Words>1404</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Moscoso</dc:creator>
  <cp:keywords/>
  <cp:lastModifiedBy>Moscoso</cp:lastModifiedBy>
  <cp:revision>2</cp:revision>
  <dcterms:created xsi:type="dcterms:W3CDTF">2019-11-09T10:50:00Z</dcterms:created>
  <dcterms:modified xsi:type="dcterms:W3CDTF">2019-11-09T12:29:00Z</dcterms:modified>
  <cp:contentStatus/>
  <cp:version/>
</cp:coreProperties>
</file>